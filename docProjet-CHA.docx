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C9263" w14:textId="77777777" w:rsidR="00D077E9" w:rsidRDefault="0027538C" w:rsidP="00396AB2">
      <w:pPr>
        <w:tabs>
          <w:tab w:val="left" w:pos="6927"/>
        </w:tabs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BEFAD75" wp14:editId="44DE3A85">
                <wp:simplePos x="0" y="0"/>
                <wp:positionH relativeFrom="column">
                  <wp:posOffset>-149860</wp:posOffset>
                </wp:positionH>
                <wp:positionV relativeFrom="page">
                  <wp:posOffset>718820</wp:posOffset>
                </wp:positionV>
                <wp:extent cx="3938905" cy="8657111"/>
                <wp:effectExtent l="0" t="0" r="23495" b="10795"/>
                <wp:wrapNone/>
                <wp:docPr id="3" name="Rectangle 3" descr="rectangle blanc pour le texte sur la couvertu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E6F40" id="Rectangle 3" o:spid="_x0000_s1026" alt="rectangle blanc pour le texte sur la couverture" style="position:absolute;margin-left:-11.8pt;margin-top:56.6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" fillcolor="white [3212]" strokecolor="white [3212]" strokeweight="2pt">
                <w10:wrap anchory="page"/>
              </v:rect>
            </w:pict>
          </mc:Fallback>
        </mc:AlternateContent>
      </w:r>
      <w:r w:rsidR="0052617E">
        <w:rPr>
          <w:noProof/>
          <w:lang w:val="en-US" w:eastAsia="zh-CN"/>
        </w:rPr>
        <w:drawing>
          <wp:anchor distT="0" distB="0" distL="114300" distR="114300" simplePos="0" relativeHeight="251659775" behindDoc="1" locked="0" layoutInCell="1" allowOverlap="1" wp14:anchorId="1C77D211" wp14:editId="3BC2902C">
            <wp:simplePos x="0" y="0"/>
            <wp:positionH relativeFrom="column">
              <wp:posOffset>-746760</wp:posOffset>
            </wp:positionH>
            <wp:positionV relativeFrom="page">
              <wp:posOffset>9525</wp:posOffset>
            </wp:positionV>
            <wp:extent cx="7760970" cy="6677025"/>
            <wp:effectExtent l="0" t="0" r="0" b="9525"/>
            <wp:wrapNone/>
            <wp:docPr id="1" name="Image 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 1"/>
                    <pic:cNvPicPr/>
                  </pic:nvPicPr>
                  <pic:blipFill>
                    <a:blip r:embed="rId9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6AB2">
        <w:tab/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383DA070" w14:textId="77777777" w:rsidTr="002877F9">
        <w:trPr>
          <w:trHeight w:val="226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B28A8CC" w14:textId="77777777" w:rsidR="00D077E9" w:rsidRDefault="00D077E9" w:rsidP="00AB02A7"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3221B217" wp14:editId="31AE52E1">
                      <wp:extent cx="3528695" cy="1250899"/>
                      <wp:effectExtent l="0" t="0" r="0" b="6985"/>
                      <wp:docPr id="8" name="Zone de texte 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5089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D8A221C" w14:textId="6CBC507E" w:rsidR="00D077E9" w:rsidRPr="0052617E" w:rsidRDefault="0052617E" w:rsidP="002877F9">
                                  <w:pPr>
                                    <w:pStyle w:val="PTitre"/>
                                  </w:pPr>
                                  <w:r>
                                    <w:t xml:space="preserve">Rapport </w:t>
                                  </w:r>
                                  <w:r w:rsidR="001C2219">
                                    <w:t xml:space="preserve">de projet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221B21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 8" o:spid="_x0000_s1026" type="#_x0000_t202" style="width:277.85pt;height:9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" filled="f" stroked="f" strokeweight=".5pt">
                      <v:textbox>
                        <w:txbxContent>
                          <w:p w14:paraId="2D8A221C" w14:textId="6CBC507E" w:rsidR="00D077E9" w:rsidRPr="0052617E" w:rsidRDefault="0052617E" w:rsidP="002877F9">
                            <w:pPr>
                              <w:pStyle w:val="PTitre"/>
                            </w:pPr>
                            <w:r>
                              <w:t xml:space="preserve">Rapport </w:t>
                            </w:r>
                            <w:r w:rsidR="001C2219">
                              <w:t xml:space="preserve">de projet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1E062DE" w14:textId="77777777" w:rsidR="00D077E9" w:rsidRDefault="00D077E9" w:rsidP="002877F9">
            <w:r>
              <w:rPr>
                <w:noProof/>
                <w:lang w:eastAsia="zh-CN"/>
              </w:rPr>
              <mc:AlternateContent>
                <mc:Choice Requires="wps">
                  <w:drawing>
                    <wp:inline distT="0" distB="0" distL="0" distR="0" wp14:anchorId="6418A580" wp14:editId="20921224">
                      <wp:extent cx="1390918" cy="0"/>
                      <wp:effectExtent l="0" t="19050" r="19050" b="19050"/>
                      <wp:docPr id="5" name="Connecteur droit 5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D64E4C7" id="Connecteur droit 5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632e62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5F76E91D" w14:textId="77777777" w:rsidTr="00270C80">
        <w:trPr>
          <w:trHeight w:val="7305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F40AE99" w14:textId="77777777" w:rsidR="00D077E9" w:rsidRDefault="00C220A5" w:rsidP="00AB02A7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1ECEC579" wp14:editId="7D7A76F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2840355" cy="467995"/>
                      <wp:effectExtent l="0" t="0" r="17145" b="27305"/>
                      <wp:wrapSquare wrapText="bothSides"/>
                      <wp:docPr id="21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40355" cy="4679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56C3A6" w14:textId="249FEF40" w:rsidR="00C220A5" w:rsidRDefault="00C56382" w:rsidP="00B359DD">
                                  <w:pPr>
                                    <w:pStyle w:val="PNomModule"/>
                                  </w:pPr>
                                  <w:fldSimple w:instr=" TITLE   \* MERGEFORMAT ">
                                    <w:r w:rsidR="00A17E12">
                                      <w:t>Meylan's site</w:t>
                                    </w:r>
                                  </w:fldSimple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CEC579" id="Zone de texte 2" o:spid="_x0000_s1027" type="#_x0000_t202" style="position:absolute;margin-left:0;margin-top:0;width:223.65pt;height:36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" strokecolor="white [3212]">
                      <v:textbox>
                        <w:txbxContent>
                          <w:p w14:paraId="0E56C3A6" w14:textId="249FEF40" w:rsidR="00C220A5" w:rsidRDefault="00C56382" w:rsidP="00B359DD">
                            <w:pPr>
                              <w:pStyle w:val="PNomModule"/>
                            </w:pPr>
                            <w:fldSimple w:instr=" TITLE   \* MERGEFORMAT ">
                              <w:r w:rsidR="00A17E12">
                                <w:t>Meylan's site</w:t>
                              </w:r>
                            </w:fldSimple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D077E9" w14:paraId="0453E221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FD9ECF3" w14:textId="710DAAAF" w:rsidR="001F00A7" w:rsidRDefault="002877F9" w:rsidP="00C220A5">
            <w:pPr>
              <w:pStyle w:val="PSous-titre"/>
              <w:framePr w:wrap="auto" w:yAlign="inline"/>
            </w:pPr>
            <w:r>
              <w:t>cR</w:t>
            </w:r>
            <w:r w:rsidRPr="002877F9">
              <w:t>ÉÉ</w:t>
            </w:r>
            <w:r>
              <w:t xml:space="preserve"> LE : </w:t>
            </w:r>
            <w:r w:rsidR="001F00A7">
              <w:fldChar w:fldCharType="begin"/>
            </w:r>
            <w:r w:rsidR="001F00A7">
              <w:instrText xml:space="preserve"> CREATEDATE  \@ "dddd d MMMM yyyy"  \* MERGEFORMAT </w:instrText>
            </w:r>
            <w:r w:rsidR="001F00A7">
              <w:fldChar w:fldCharType="separate"/>
            </w:r>
            <w:r w:rsidR="00275296">
              <w:rPr>
                <w:noProof/>
              </w:rPr>
              <w:t>vendredi 9 février 2024</w:t>
            </w:r>
            <w:r w:rsidR="001F00A7">
              <w:fldChar w:fldCharType="end"/>
            </w:r>
          </w:p>
          <w:p w14:paraId="16642A4E" w14:textId="77777777" w:rsidR="006F3EB1" w:rsidRDefault="006F3EB1" w:rsidP="00C220A5">
            <w:pPr>
              <w:pStyle w:val="PSous-titre"/>
              <w:framePr w:wrap="auto" w:yAlign="inline"/>
            </w:pPr>
            <w:r>
              <w:t>Chatton Adrien</w:t>
            </w:r>
          </w:p>
          <w:p w14:paraId="1BB7A7EA" w14:textId="77777777" w:rsidR="00D077E9" w:rsidRPr="008725B3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5E33C56A" wp14:editId="032956F1">
                      <wp:extent cx="1493949" cy="0"/>
                      <wp:effectExtent l="0" t="19050" r="30480" b="19050"/>
                      <wp:docPr id="6" name="Connecteur droit 6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D59BFA0" id="Connecteur droit 6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632e62 [3215]" strokeweight="3pt">
                      <w10:anchorlock/>
                    </v:line>
                  </w:pict>
                </mc:Fallback>
              </mc:AlternateContent>
            </w:r>
          </w:p>
          <w:p w14:paraId="6FB16A9C" w14:textId="7B7ED2FD" w:rsidR="00D077E9" w:rsidRPr="003B67DF" w:rsidRDefault="001C021F" w:rsidP="003B67DF">
            <w:pPr>
              <w:pStyle w:val="PDate"/>
              <w:framePr w:hSpace="0" w:wrap="auto" w:vAnchor="margin" w:hAnchor="text" w:yAlign="inline"/>
            </w:pPr>
            <w:sdt>
              <w:sdtPr>
                <w:rPr>
                  <w:lang w:bidi="ar-SA"/>
                </w:rPr>
                <w:alias w:val="Votre nom"/>
                <w:tag w:val="Votre nom"/>
                <w:id w:val="-180584491"/>
                <w:placeholder>
                  <w:docPart w:val="874F4CD49DAB48D689631B6B26212CE8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6F3EB1">
                  <w:rPr>
                    <w:lang w:bidi="ar-SA"/>
                  </w:rPr>
                  <w:t>Début du module le :</w:t>
                </w:r>
                <w:r w:rsidR="00497F51">
                  <w:rPr>
                    <w:lang w:bidi="ar-SA"/>
                  </w:rPr>
                  <w:t xml:space="preserve"> 02.02.2022</w:t>
                </w:r>
                <w:r w:rsidR="006F3EB1">
                  <w:rPr>
                    <w:lang w:bidi="ar-SA"/>
                  </w:rPr>
                  <w:br/>
                  <w:t>Fin du Module le :</w:t>
                </w:r>
                <w:r w:rsidR="00497F51">
                  <w:rPr>
                    <w:lang w:bidi="ar-SA"/>
                  </w:rPr>
                  <w:br/>
                  <w:t>Version du rapport :</w:t>
                </w:r>
                <w:r w:rsidR="00A17E12">
                  <w:rPr>
                    <w:lang w:bidi="ar-SA"/>
                  </w:rPr>
                  <w:t xml:space="preserve"> v1</w:t>
                </w:r>
              </w:sdtContent>
            </w:sdt>
          </w:p>
        </w:tc>
      </w:tr>
    </w:tbl>
    <w:p w14:paraId="2116BE6B" w14:textId="77777777" w:rsidR="00D077E9" w:rsidRDefault="00E224BD">
      <w:pPr>
        <w:spacing w:after="20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3F91073" wp14:editId="64F8EEC2">
            <wp:simplePos x="0" y="0"/>
            <wp:positionH relativeFrom="page">
              <wp:posOffset>4383413</wp:posOffset>
            </wp:positionH>
            <wp:positionV relativeFrom="paragraph">
              <wp:posOffset>7433005</wp:posOffset>
            </wp:positionV>
            <wp:extent cx="3176905" cy="1024255"/>
            <wp:effectExtent l="0" t="0" r="0" b="0"/>
            <wp:wrapTopAndBottom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905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38A6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CEC774C" wp14:editId="56A96AE3">
                <wp:simplePos x="0" y="0"/>
                <wp:positionH relativeFrom="column">
                  <wp:posOffset>-146685</wp:posOffset>
                </wp:positionH>
                <wp:positionV relativeFrom="paragraph">
                  <wp:posOffset>7997825</wp:posOffset>
                </wp:positionV>
                <wp:extent cx="2000250" cy="676275"/>
                <wp:effectExtent l="0" t="0" r="19050" b="28575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676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32503" w14:textId="77777777" w:rsidR="002A38A6" w:rsidRPr="002A38A6" w:rsidRDefault="002A38A6" w:rsidP="002A38A6">
                            <w:pPr>
                              <w:pStyle w:val="PsourceGarde"/>
                            </w:pPr>
                            <w:r>
                              <w:t xml:space="preserve">Source image : </w:t>
                            </w:r>
                            <w:r w:rsidRPr="002A38A6">
                              <w:t>https://www.futura-sciences.com/tech/actualites/sauvegarde-lignes-code-informatique-ont-desormais-leur-sanctuaire-84330/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C774C" id="_x0000_s1028" type="#_x0000_t202" style="position:absolute;margin-left:-11.55pt;margin-top:629.75pt;width:157.5pt;height:5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" fillcolor="white [3212]" strokecolor="white [3212]">
                <v:textbox>
                  <w:txbxContent>
                    <w:p w14:paraId="5C232503" w14:textId="77777777" w:rsidR="002A38A6" w:rsidRPr="002A38A6" w:rsidRDefault="002A38A6" w:rsidP="002A38A6">
                      <w:pPr>
                        <w:pStyle w:val="PsourceGarde"/>
                      </w:pPr>
                      <w:r>
                        <w:t xml:space="preserve">Source image : </w:t>
                      </w:r>
                      <w:r w:rsidRPr="002A38A6">
                        <w:t>https://www.futura-sciences.com/tech/actualites/sauvegarde-lignes-code-informatique-ont-desormais-leur-sanctuaire-84330/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02A7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C765CDC" wp14:editId="23D527F5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angle 2" descr="rectangle coloré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F318C" id="Rectangle 2" o:spid="_x0000_s1026" alt="rectangle coloré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755dd9 [3206]" stroked="f" strokeweight="2pt">
                <w10:wrap anchory="page"/>
              </v:rect>
            </w:pict>
          </mc:Fallback>
        </mc:AlternateContent>
      </w:r>
      <w:r w:rsidR="00D077E9">
        <w:rPr>
          <w:lang w:bidi="fr-FR"/>
        </w:rPr>
        <w:br w:type="page"/>
      </w:r>
    </w:p>
    <w:p w14:paraId="1BCD63CC" w14:textId="77777777" w:rsidR="004F4929" w:rsidRDefault="00305CCB" w:rsidP="00930EED">
      <w:pPr>
        <w:pStyle w:val="PTM"/>
        <w:rPr>
          <w:noProof/>
        </w:rPr>
      </w:pPr>
      <w:r>
        <w:lastRenderedPageBreak/>
        <w:t>Table des matière</w:t>
      </w:r>
      <w:r w:rsidR="00930EED">
        <w:t>s</w:t>
      </w:r>
      <w:r w:rsidR="00930EED">
        <w:fldChar w:fldCharType="begin"/>
      </w:r>
      <w:r w:rsidR="00930EED">
        <w:instrText xml:space="preserve"> TOC \o "1-6" \h \z \u </w:instrText>
      </w:r>
      <w:r w:rsidR="00930EED">
        <w:fldChar w:fldCharType="separate"/>
      </w:r>
    </w:p>
    <w:p w14:paraId="317A4BD6" w14:textId="30BCD0EE" w:rsidR="004F4929" w:rsidRDefault="004F4929">
      <w:pPr>
        <w:pStyle w:val="TM1"/>
        <w:tabs>
          <w:tab w:val="right" w:leader="dot" w:pos="10024"/>
        </w:tabs>
        <w:rPr>
          <w:rFonts w:cstheme="minorBidi"/>
          <w:b w:val="0"/>
          <w:bCs w:val="0"/>
          <w:caps w:val="0"/>
          <w:noProof/>
          <w:color w:val="auto"/>
          <w:kern w:val="2"/>
          <w:sz w:val="22"/>
          <w:u w:val="none"/>
          <w:lang w:eastAsia="fr-CH"/>
          <w14:ligatures w14:val="standardContextual"/>
        </w:rPr>
      </w:pPr>
      <w:hyperlink w:anchor="_Toc158376147" w:history="1">
        <w:r w:rsidRPr="00E169F7">
          <w:rPr>
            <w:rStyle w:val="Lienhypertexte"/>
            <w:noProof/>
            <w:lang w:eastAsia="fr-CH"/>
          </w:rPr>
          <w:t>1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_Toc158376147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BC0DD9" w14:textId="6422AEC4" w:rsidR="004F4929" w:rsidRDefault="004F4929">
      <w:pPr>
        <w:pStyle w:val="TM1"/>
        <w:tabs>
          <w:tab w:val="right" w:leader="dot" w:pos="10024"/>
        </w:tabs>
        <w:rPr>
          <w:rFonts w:cstheme="minorBidi"/>
          <w:b w:val="0"/>
          <w:bCs w:val="0"/>
          <w:caps w:val="0"/>
          <w:noProof/>
          <w:color w:val="auto"/>
          <w:kern w:val="2"/>
          <w:sz w:val="22"/>
          <w:u w:val="none"/>
          <w:lang w:eastAsia="fr-CH"/>
          <w14:ligatures w14:val="standardContextual"/>
        </w:rPr>
      </w:pPr>
      <w:hyperlink w:anchor="_Toc158376148" w:history="1">
        <w:r w:rsidRPr="00E169F7">
          <w:rPr>
            <w:rStyle w:val="Lienhypertexte"/>
            <w:noProof/>
            <w:lang w:eastAsia="fr-CH"/>
          </w:rPr>
          <w:t>2 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_Toc158376148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6C0966" w14:textId="3D9C40AA" w:rsidR="004F4929" w:rsidRDefault="004F4929">
      <w:pPr>
        <w:pStyle w:val="TM2"/>
        <w:tabs>
          <w:tab w:val="right" w:leader="dot" w:pos="10024"/>
        </w:tabs>
        <w:rPr>
          <w:rFonts w:cstheme="minorBidi"/>
          <w:b w:val="0"/>
          <w:bCs w:val="0"/>
          <w:smallCaps w:val="0"/>
          <w:noProof/>
          <w:color w:val="auto"/>
          <w:kern w:val="2"/>
          <w:sz w:val="22"/>
          <w:lang w:eastAsia="fr-CH"/>
          <w14:ligatures w14:val="standardContextual"/>
        </w:rPr>
      </w:pPr>
      <w:hyperlink w:anchor="_Toc158376149" w:history="1">
        <w:r w:rsidRPr="00E169F7">
          <w:rPr>
            <w:rStyle w:val="Lienhypertexte"/>
            <w:noProof/>
            <w:lang w:eastAsia="fr-CH"/>
          </w:rPr>
          <w:t>2.1 Présentation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_Toc158376149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B15BD5" w14:textId="3F31E9A9" w:rsidR="004F4929" w:rsidRDefault="004F4929">
      <w:pPr>
        <w:pStyle w:val="TM2"/>
        <w:tabs>
          <w:tab w:val="right" w:leader="dot" w:pos="10024"/>
        </w:tabs>
        <w:rPr>
          <w:rFonts w:cstheme="minorBidi"/>
          <w:b w:val="0"/>
          <w:bCs w:val="0"/>
          <w:smallCaps w:val="0"/>
          <w:noProof/>
          <w:color w:val="auto"/>
          <w:kern w:val="2"/>
          <w:sz w:val="22"/>
          <w:lang w:eastAsia="fr-CH"/>
          <w14:ligatures w14:val="standardContextual"/>
        </w:rPr>
      </w:pPr>
      <w:hyperlink w:anchor="_Toc158376150" w:history="1">
        <w:r w:rsidRPr="00E169F7">
          <w:rPr>
            <w:rStyle w:val="Lienhypertexte"/>
            <w:noProof/>
            <w:lang w:eastAsia="fr-CH"/>
          </w:rPr>
          <w:t>2.2 Uses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_Toc158376150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1CC2AF" w14:textId="56166449" w:rsidR="004F4929" w:rsidRDefault="004F4929">
      <w:pPr>
        <w:pStyle w:val="TM2"/>
        <w:tabs>
          <w:tab w:val="right" w:leader="dot" w:pos="10024"/>
        </w:tabs>
        <w:rPr>
          <w:rFonts w:cstheme="minorBidi"/>
          <w:b w:val="0"/>
          <w:bCs w:val="0"/>
          <w:smallCaps w:val="0"/>
          <w:noProof/>
          <w:color w:val="auto"/>
          <w:kern w:val="2"/>
          <w:sz w:val="22"/>
          <w:lang w:eastAsia="fr-CH"/>
          <w14:ligatures w14:val="standardContextual"/>
        </w:rPr>
      </w:pPr>
      <w:hyperlink w:anchor="_Toc158376151" w:history="1">
        <w:r w:rsidRPr="00E169F7">
          <w:rPr>
            <w:rStyle w:val="Lienhypertexte"/>
            <w:noProof/>
            <w:lang w:eastAsia="fr-CH"/>
          </w:rPr>
          <w:t>2.3 Maquettes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_Toc158376151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659846" w14:textId="699006F4" w:rsidR="004F4929" w:rsidRDefault="004F4929">
      <w:pPr>
        <w:pStyle w:val="TM2"/>
        <w:tabs>
          <w:tab w:val="right" w:leader="dot" w:pos="10024"/>
        </w:tabs>
        <w:rPr>
          <w:rFonts w:cstheme="minorBidi"/>
          <w:b w:val="0"/>
          <w:bCs w:val="0"/>
          <w:smallCaps w:val="0"/>
          <w:noProof/>
          <w:color w:val="auto"/>
          <w:kern w:val="2"/>
          <w:sz w:val="22"/>
          <w:lang w:eastAsia="fr-CH"/>
          <w14:ligatures w14:val="standardContextual"/>
        </w:rPr>
      </w:pPr>
      <w:hyperlink w:anchor="_Toc158376152" w:history="1">
        <w:r w:rsidRPr="00E169F7">
          <w:rPr>
            <w:rStyle w:val="Lienhypertexte"/>
            <w:noProof/>
            <w:lang w:eastAsia="fr-CH"/>
          </w:rPr>
          <w:t>2.4 Diagramme activité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_Toc158376152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8FBA6D" w14:textId="1E238EA0" w:rsidR="004F4929" w:rsidRDefault="004F4929">
      <w:pPr>
        <w:pStyle w:val="TM2"/>
        <w:tabs>
          <w:tab w:val="right" w:leader="dot" w:pos="10024"/>
        </w:tabs>
        <w:rPr>
          <w:rFonts w:cstheme="minorBidi"/>
          <w:b w:val="0"/>
          <w:bCs w:val="0"/>
          <w:smallCaps w:val="0"/>
          <w:noProof/>
          <w:color w:val="auto"/>
          <w:kern w:val="2"/>
          <w:sz w:val="22"/>
          <w:lang w:eastAsia="fr-CH"/>
          <w14:ligatures w14:val="standardContextual"/>
        </w:rPr>
      </w:pPr>
      <w:hyperlink w:anchor="_Toc158376153" w:history="1">
        <w:r w:rsidRPr="00E169F7">
          <w:rPr>
            <w:rStyle w:val="Lienhypertexte"/>
            <w:noProof/>
            <w:lang w:eastAsia="fr-CH"/>
          </w:rPr>
          <w:t>2.5 Diagramme de séquences systèmes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_Toc158376153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EFD152" w14:textId="4A4610E6" w:rsidR="004F4929" w:rsidRDefault="004F4929">
      <w:pPr>
        <w:pStyle w:val="TM2"/>
        <w:tabs>
          <w:tab w:val="right" w:leader="dot" w:pos="10024"/>
        </w:tabs>
        <w:rPr>
          <w:rFonts w:cstheme="minorBidi"/>
          <w:b w:val="0"/>
          <w:bCs w:val="0"/>
          <w:smallCaps w:val="0"/>
          <w:noProof/>
          <w:color w:val="auto"/>
          <w:kern w:val="2"/>
          <w:sz w:val="22"/>
          <w:lang w:eastAsia="fr-CH"/>
          <w14:ligatures w14:val="standardContextual"/>
        </w:rPr>
      </w:pPr>
      <w:hyperlink w:anchor="_Toc158376154" w:history="1">
        <w:r w:rsidRPr="00E169F7">
          <w:rPr>
            <w:rStyle w:val="Lienhypertexte"/>
            <w:noProof/>
            <w:lang w:eastAsia="fr-CH"/>
          </w:rPr>
          <w:t>2.6 Schéma 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_Toc158376154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3E1C04" w14:textId="3C322323" w:rsidR="004F4929" w:rsidRDefault="004F4929">
      <w:pPr>
        <w:pStyle w:val="TM1"/>
        <w:tabs>
          <w:tab w:val="right" w:leader="dot" w:pos="10024"/>
        </w:tabs>
        <w:rPr>
          <w:rFonts w:cstheme="minorBidi"/>
          <w:b w:val="0"/>
          <w:bCs w:val="0"/>
          <w:caps w:val="0"/>
          <w:noProof/>
          <w:color w:val="auto"/>
          <w:kern w:val="2"/>
          <w:sz w:val="22"/>
          <w:u w:val="none"/>
          <w:lang w:eastAsia="fr-CH"/>
          <w14:ligatures w14:val="standardContextual"/>
        </w:rPr>
      </w:pPr>
      <w:hyperlink w:anchor="_Toc158376155" w:history="1">
        <w:r w:rsidRPr="00E169F7">
          <w:rPr>
            <w:rStyle w:val="Lienhypertexte"/>
            <w:noProof/>
            <w:lang w:eastAsia="fr-CH"/>
          </w:rPr>
          <w:t>3 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_Toc158376155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C5AE81" w14:textId="40B995EC" w:rsidR="004F4929" w:rsidRDefault="004F4929">
      <w:pPr>
        <w:pStyle w:val="TM2"/>
        <w:tabs>
          <w:tab w:val="right" w:leader="dot" w:pos="10024"/>
        </w:tabs>
        <w:rPr>
          <w:rFonts w:cstheme="minorBidi"/>
          <w:b w:val="0"/>
          <w:bCs w:val="0"/>
          <w:smallCaps w:val="0"/>
          <w:noProof/>
          <w:color w:val="auto"/>
          <w:kern w:val="2"/>
          <w:sz w:val="22"/>
          <w:lang w:eastAsia="fr-CH"/>
          <w14:ligatures w14:val="standardContextual"/>
        </w:rPr>
      </w:pPr>
      <w:hyperlink w:anchor="_Toc158376156" w:history="1">
        <w:r w:rsidRPr="00E169F7">
          <w:rPr>
            <w:rStyle w:val="Lienhypertexte"/>
            <w:noProof/>
            <w:lang w:eastAsia="fr-CH"/>
          </w:rPr>
          <w:t>3.1 Diagrammes de classe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_Toc158376156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C457D0" w14:textId="1A57B95B" w:rsidR="004F4929" w:rsidRDefault="004F4929">
      <w:pPr>
        <w:pStyle w:val="TM3"/>
        <w:tabs>
          <w:tab w:val="right" w:leader="dot" w:pos="10024"/>
        </w:tabs>
        <w:rPr>
          <w:rFonts w:cstheme="minorBidi"/>
          <w:smallCaps w:val="0"/>
          <w:noProof/>
          <w:color w:val="auto"/>
          <w:kern w:val="2"/>
          <w:sz w:val="22"/>
          <w:lang w:eastAsia="fr-CH"/>
          <w14:ligatures w14:val="standardContextual"/>
        </w:rPr>
      </w:pPr>
      <w:hyperlink w:anchor="_Toc158376157" w:history="1">
        <w:r w:rsidRPr="00E169F7">
          <w:rPr>
            <w:rStyle w:val="Lienhypertexte"/>
            <w:noProof/>
            <w:lang w:eastAsia="fr-CH"/>
          </w:rPr>
          <w:t>3.1.1 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_Toc158376157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69B54F" w14:textId="6D6EA104" w:rsidR="004F4929" w:rsidRDefault="004F4929">
      <w:pPr>
        <w:pStyle w:val="TM3"/>
        <w:tabs>
          <w:tab w:val="right" w:leader="dot" w:pos="10024"/>
        </w:tabs>
        <w:rPr>
          <w:rFonts w:cstheme="minorBidi"/>
          <w:smallCaps w:val="0"/>
          <w:noProof/>
          <w:color w:val="auto"/>
          <w:kern w:val="2"/>
          <w:sz w:val="22"/>
          <w:lang w:eastAsia="fr-CH"/>
          <w14:ligatures w14:val="standardContextual"/>
        </w:rPr>
      </w:pPr>
      <w:hyperlink w:anchor="_Toc158376158" w:history="1">
        <w:r w:rsidRPr="00E169F7">
          <w:rPr>
            <w:rStyle w:val="Lienhypertexte"/>
            <w:noProof/>
            <w:lang w:eastAsia="fr-CH"/>
          </w:rPr>
          <w:t>3.1.2 Serveur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_Toc158376158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5D5D01" w14:textId="097E047F" w:rsidR="004F4929" w:rsidRDefault="004F4929">
      <w:pPr>
        <w:pStyle w:val="TM2"/>
        <w:tabs>
          <w:tab w:val="right" w:leader="dot" w:pos="10024"/>
        </w:tabs>
        <w:rPr>
          <w:rFonts w:cstheme="minorBidi"/>
          <w:b w:val="0"/>
          <w:bCs w:val="0"/>
          <w:smallCaps w:val="0"/>
          <w:noProof/>
          <w:color w:val="auto"/>
          <w:kern w:val="2"/>
          <w:sz w:val="22"/>
          <w:lang w:eastAsia="fr-CH"/>
          <w14:ligatures w14:val="standardContextual"/>
        </w:rPr>
      </w:pPr>
      <w:hyperlink w:anchor="_Toc158376159" w:history="1">
        <w:r w:rsidRPr="00E169F7">
          <w:rPr>
            <w:rStyle w:val="Lienhypertexte"/>
            <w:noProof/>
            <w:lang w:eastAsia="fr-CH"/>
          </w:rPr>
          <w:t>3.2 Schéma relationnel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_Toc158376159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C5F03D" w14:textId="4845A053" w:rsidR="004F4929" w:rsidRDefault="004F4929">
      <w:pPr>
        <w:pStyle w:val="TM2"/>
        <w:tabs>
          <w:tab w:val="right" w:leader="dot" w:pos="10024"/>
        </w:tabs>
        <w:rPr>
          <w:rFonts w:cstheme="minorBidi"/>
          <w:b w:val="0"/>
          <w:bCs w:val="0"/>
          <w:smallCaps w:val="0"/>
          <w:noProof/>
          <w:color w:val="auto"/>
          <w:kern w:val="2"/>
          <w:sz w:val="22"/>
          <w:lang w:eastAsia="fr-CH"/>
          <w14:ligatures w14:val="standardContextual"/>
        </w:rPr>
      </w:pPr>
      <w:hyperlink w:anchor="_Toc158376160" w:history="1">
        <w:r w:rsidRPr="00E169F7">
          <w:rPr>
            <w:rStyle w:val="Lienhypertexte"/>
            <w:noProof/>
            <w:lang w:eastAsia="fr-CH"/>
          </w:rPr>
          <w:t>3.3 Diagramme séquence interactions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_Toc158376160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9E3E30" w14:textId="32A9A733" w:rsidR="004F4929" w:rsidRDefault="004F4929">
      <w:pPr>
        <w:pStyle w:val="TM2"/>
        <w:tabs>
          <w:tab w:val="right" w:leader="dot" w:pos="10024"/>
        </w:tabs>
        <w:rPr>
          <w:rFonts w:cstheme="minorBidi"/>
          <w:b w:val="0"/>
          <w:bCs w:val="0"/>
          <w:smallCaps w:val="0"/>
          <w:noProof/>
          <w:color w:val="auto"/>
          <w:kern w:val="2"/>
          <w:sz w:val="22"/>
          <w:lang w:eastAsia="fr-CH"/>
          <w14:ligatures w14:val="standardContextual"/>
        </w:rPr>
      </w:pPr>
      <w:hyperlink w:anchor="_Toc158376161" w:history="1">
        <w:r w:rsidRPr="00E169F7">
          <w:rPr>
            <w:rStyle w:val="Lienhypertexte"/>
            <w:noProof/>
            <w:lang w:eastAsia="fr-CH"/>
          </w:rPr>
          <w:t>3.4 Conception des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_Toc158376161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C46BD1" w14:textId="0B145416" w:rsidR="004F4929" w:rsidRDefault="004F4929">
      <w:pPr>
        <w:pStyle w:val="TM1"/>
        <w:tabs>
          <w:tab w:val="right" w:leader="dot" w:pos="10024"/>
        </w:tabs>
        <w:rPr>
          <w:rFonts w:cstheme="minorBidi"/>
          <w:b w:val="0"/>
          <w:bCs w:val="0"/>
          <w:caps w:val="0"/>
          <w:noProof/>
          <w:color w:val="auto"/>
          <w:kern w:val="2"/>
          <w:sz w:val="22"/>
          <w:u w:val="none"/>
          <w:lang w:eastAsia="fr-CH"/>
          <w14:ligatures w14:val="standardContextual"/>
        </w:rPr>
      </w:pPr>
      <w:hyperlink w:anchor="_Toc158376162" w:history="1">
        <w:r w:rsidRPr="00E169F7">
          <w:rPr>
            <w:rStyle w:val="Lienhypertexte"/>
            <w:noProof/>
            <w:lang w:eastAsia="fr-CH"/>
          </w:rPr>
          <w:t>4 Implémentation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_Toc158376162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68E320" w14:textId="127D8917" w:rsidR="004F4929" w:rsidRDefault="004F4929">
      <w:pPr>
        <w:pStyle w:val="TM2"/>
        <w:tabs>
          <w:tab w:val="right" w:leader="dot" w:pos="10024"/>
        </w:tabs>
        <w:rPr>
          <w:rFonts w:cstheme="minorBidi"/>
          <w:b w:val="0"/>
          <w:bCs w:val="0"/>
          <w:smallCaps w:val="0"/>
          <w:noProof/>
          <w:color w:val="auto"/>
          <w:kern w:val="2"/>
          <w:sz w:val="22"/>
          <w:lang w:eastAsia="fr-CH"/>
          <w14:ligatures w14:val="standardContextual"/>
        </w:rPr>
      </w:pPr>
      <w:hyperlink w:anchor="_Toc158376163" w:history="1">
        <w:r w:rsidRPr="00E169F7">
          <w:rPr>
            <w:rStyle w:val="Lienhypertexte"/>
            <w:noProof/>
            <w:lang w:eastAsia="fr-CH"/>
          </w:rPr>
          <w:t>4.1 Descente de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_Toc158376163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DE374A" w14:textId="5E3E5923" w:rsidR="004F4929" w:rsidRDefault="004F4929">
      <w:pPr>
        <w:pStyle w:val="TM2"/>
        <w:tabs>
          <w:tab w:val="right" w:leader="dot" w:pos="10024"/>
        </w:tabs>
        <w:rPr>
          <w:rFonts w:cstheme="minorBidi"/>
          <w:b w:val="0"/>
          <w:bCs w:val="0"/>
          <w:smallCaps w:val="0"/>
          <w:noProof/>
          <w:color w:val="auto"/>
          <w:kern w:val="2"/>
          <w:sz w:val="22"/>
          <w:lang w:eastAsia="fr-CH"/>
          <w14:ligatures w14:val="standardContextual"/>
        </w:rPr>
      </w:pPr>
      <w:hyperlink w:anchor="_Toc158376164" w:history="1">
        <w:r w:rsidRPr="00E169F7">
          <w:rPr>
            <w:rStyle w:val="Lienhypertexte"/>
            <w:noProof/>
            <w:lang w:eastAsia="fr-CH"/>
          </w:rPr>
          <w:t>4.2 Problèmes rencontrés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_Toc158376164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FBE4AE" w14:textId="6A670B5C" w:rsidR="004F4929" w:rsidRDefault="004F4929">
      <w:pPr>
        <w:pStyle w:val="TM2"/>
        <w:tabs>
          <w:tab w:val="right" w:leader="dot" w:pos="10024"/>
        </w:tabs>
        <w:rPr>
          <w:rFonts w:cstheme="minorBidi"/>
          <w:b w:val="0"/>
          <w:bCs w:val="0"/>
          <w:smallCaps w:val="0"/>
          <w:noProof/>
          <w:color w:val="auto"/>
          <w:kern w:val="2"/>
          <w:sz w:val="22"/>
          <w:lang w:eastAsia="fr-CH"/>
          <w14:ligatures w14:val="standardContextual"/>
        </w:rPr>
      </w:pPr>
      <w:hyperlink w:anchor="_Toc158376165" w:history="1">
        <w:r w:rsidRPr="00E169F7">
          <w:rPr>
            <w:rStyle w:val="Lienhypertexte"/>
            <w:noProof/>
            <w:lang w:eastAsia="fr-CH"/>
          </w:rPr>
          <w:t>4.3 Tests fonctionnels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_Toc158376165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80B609" w14:textId="034AF15F" w:rsidR="004F4929" w:rsidRDefault="004F4929">
      <w:pPr>
        <w:pStyle w:val="TM2"/>
        <w:tabs>
          <w:tab w:val="right" w:leader="dot" w:pos="10024"/>
        </w:tabs>
        <w:rPr>
          <w:rFonts w:cstheme="minorBidi"/>
          <w:b w:val="0"/>
          <w:bCs w:val="0"/>
          <w:smallCaps w:val="0"/>
          <w:noProof/>
          <w:color w:val="auto"/>
          <w:kern w:val="2"/>
          <w:sz w:val="22"/>
          <w:lang w:eastAsia="fr-CH"/>
          <w14:ligatures w14:val="standardContextual"/>
        </w:rPr>
      </w:pPr>
      <w:hyperlink w:anchor="_Toc158376166" w:history="1">
        <w:r w:rsidRPr="00E169F7">
          <w:rPr>
            <w:rStyle w:val="Lienhypertexte"/>
            <w:noProof/>
            <w:lang w:eastAsia="fr-CH"/>
          </w:rPr>
          <w:t>4.4 Hébergement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_Toc158376166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D45468" w14:textId="29A6BCDC" w:rsidR="004F4929" w:rsidRDefault="004F4929">
      <w:pPr>
        <w:pStyle w:val="TM1"/>
        <w:tabs>
          <w:tab w:val="right" w:leader="dot" w:pos="10024"/>
        </w:tabs>
        <w:rPr>
          <w:rFonts w:cstheme="minorBidi"/>
          <w:b w:val="0"/>
          <w:bCs w:val="0"/>
          <w:caps w:val="0"/>
          <w:noProof/>
          <w:color w:val="auto"/>
          <w:kern w:val="2"/>
          <w:sz w:val="22"/>
          <w:u w:val="none"/>
          <w:lang w:eastAsia="fr-CH"/>
          <w14:ligatures w14:val="standardContextual"/>
        </w:rPr>
      </w:pPr>
      <w:hyperlink w:anchor="_Toc158376167" w:history="1">
        <w:r w:rsidRPr="00E169F7">
          <w:rPr>
            <w:rStyle w:val="Lienhypertexte"/>
            <w:noProof/>
            <w:lang w:eastAsia="fr-CH"/>
          </w:rPr>
          <w:t>5 Synthèse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_Toc158376167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B6EB27" w14:textId="6BA50ADE" w:rsidR="004F4929" w:rsidRDefault="004F4929">
      <w:pPr>
        <w:pStyle w:val="TM2"/>
        <w:tabs>
          <w:tab w:val="right" w:leader="dot" w:pos="10024"/>
        </w:tabs>
        <w:rPr>
          <w:rFonts w:cstheme="minorBidi"/>
          <w:b w:val="0"/>
          <w:bCs w:val="0"/>
          <w:smallCaps w:val="0"/>
          <w:noProof/>
          <w:color w:val="auto"/>
          <w:kern w:val="2"/>
          <w:sz w:val="22"/>
          <w:lang w:eastAsia="fr-CH"/>
          <w14:ligatures w14:val="standardContextual"/>
        </w:rPr>
      </w:pPr>
      <w:hyperlink w:anchor="_Toc158376168" w:history="1">
        <w:r w:rsidRPr="00E169F7">
          <w:rPr>
            <w:rStyle w:val="Lienhypertexte"/>
            <w:noProof/>
            <w:lang w:eastAsia="fr-CH"/>
          </w:rPr>
          <w:t>5.1 Présentation 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_Toc158376168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681B0D" w14:textId="15E7FEB1" w:rsidR="004F4929" w:rsidRDefault="004F4929">
      <w:pPr>
        <w:pStyle w:val="TM2"/>
        <w:tabs>
          <w:tab w:val="right" w:leader="dot" w:pos="10024"/>
        </w:tabs>
        <w:rPr>
          <w:rFonts w:cstheme="minorBidi"/>
          <w:b w:val="0"/>
          <w:bCs w:val="0"/>
          <w:smallCaps w:val="0"/>
          <w:noProof/>
          <w:color w:val="auto"/>
          <w:kern w:val="2"/>
          <w:sz w:val="22"/>
          <w:lang w:eastAsia="fr-CH"/>
          <w14:ligatures w14:val="standardContextual"/>
        </w:rPr>
      </w:pPr>
      <w:hyperlink w:anchor="_Toc158376169" w:history="1">
        <w:r w:rsidRPr="00E169F7">
          <w:rPr>
            <w:rStyle w:val="Lienhypertexte"/>
            <w:noProof/>
            <w:lang w:eastAsia="fr-CH"/>
          </w:rPr>
          <w:t>5.2 Différences entre planning et 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_Toc158376169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9E27A12" w14:textId="6230C8B9" w:rsidR="004F4929" w:rsidRDefault="004F4929">
      <w:pPr>
        <w:pStyle w:val="TM2"/>
        <w:tabs>
          <w:tab w:val="right" w:leader="dot" w:pos="10024"/>
        </w:tabs>
        <w:rPr>
          <w:rFonts w:cstheme="minorBidi"/>
          <w:b w:val="0"/>
          <w:bCs w:val="0"/>
          <w:smallCaps w:val="0"/>
          <w:noProof/>
          <w:color w:val="auto"/>
          <w:kern w:val="2"/>
          <w:sz w:val="22"/>
          <w:lang w:eastAsia="fr-CH"/>
          <w14:ligatures w14:val="standardContextual"/>
        </w:rPr>
      </w:pPr>
      <w:hyperlink w:anchor="_Toc158376170" w:history="1">
        <w:r w:rsidRPr="00E169F7">
          <w:rPr>
            <w:rStyle w:val="Lienhypertexte"/>
            <w:noProof/>
            <w:lang w:eastAsia="fr-CH"/>
          </w:rPr>
          <w:t>5.3 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_Toc158376170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B0E90D" w14:textId="77777777" w:rsidR="0027538C" w:rsidRDefault="00930EED">
      <w:pPr>
        <w:spacing w:after="200"/>
        <w:sectPr w:rsidR="0027538C" w:rsidSect="00275296">
          <w:footerReference w:type="default" r:id="rId11"/>
          <w:pgSz w:w="11906" w:h="16838" w:code="9"/>
          <w:pgMar w:top="720" w:right="936" w:bottom="720" w:left="936" w:header="0" w:footer="289" w:gutter="0"/>
          <w:pgNumType w:fmt="upperRoman"/>
          <w:cols w:space="720"/>
          <w:docGrid w:linePitch="382"/>
        </w:sectPr>
      </w:pPr>
      <w:r>
        <w:fldChar w:fldCharType="end"/>
      </w:r>
    </w:p>
    <w:p w14:paraId="5F1DD658" w14:textId="77777777" w:rsidR="00851C6A" w:rsidRDefault="00851C6A" w:rsidP="00851C6A">
      <w:pPr>
        <w:pStyle w:val="Titre1"/>
        <w:rPr>
          <w:lang w:eastAsia="fr-CH"/>
        </w:rPr>
      </w:pPr>
      <w:bookmarkStart w:id="0" w:name="_Toc158376147"/>
      <w:r w:rsidRPr="00851C6A">
        <w:rPr>
          <w:lang w:eastAsia="fr-CH"/>
        </w:rPr>
        <w:lastRenderedPageBreak/>
        <w:t>Introduction</w:t>
      </w:r>
      <w:bookmarkEnd w:id="0"/>
    </w:p>
    <w:p w14:paraId="3406361E" w14:textId="70AE1057" w:rsidR="0046733A" w:rsidRDefault="0046733A" w:rsidP="0046733A">
      <w:pPr>
        <w:pStyle w:val="PJustifi"/>
        <w:rPr>
          <w:lang w:eastAsia="fr-CH"/>
        </w:rPr>
      </w:pPr>
      <w:r>
        <w:rPr>
          <w:lang w:eastAsia="fr-CH"/>
        </w:rPr>
        <w:t xml:space="preserve">Pour ce projet, nous allons </w:t>
      </w:r>
      <w:r w:rsidR="008042DB">
        <w:rPr>
          <w:lang w:eastAsia="fr-CH"/>
        </w:rPr>
        <w:t>développer un site web</w:t>
      </w:r>
      <w:r w:rsidR="002018A3">
        <w:rPr>
          <w:lang w:eastAsia="fr-CH"/>
        </w:rPr>
        <w:t xml:space="preserve"> qui fera appel à un backend, les deux seront </w:t>
      </w:r>
      <w:r w:rsidR="00C93A27">
        <w:rPr>
          <w:lang w:eastAsia="fr-CH"/>
        </w:rPr>
        <w:t>développés</w:t>
      </w:r>
      <w:r w:rsidR="002018A3">
        <w:rPr>
          <w:lang w:eastAsia="fr-CH"/>
        </w:rPr>
        <w:t xml:space="preserve"> par Orlando et moi.</w:t>
      </w:r>
    </w:p>
    <w:p w14:paraId="3F21A14E" w14:textId="7F963CA1" w:rsidR="000B0413" w:rsidRDefault="000B0413" w:rsidP="0046733A">
      <w:pPr>
        <w:pStyle w:val="PJustifi"/>
        <w:rPr>
          <w:lang w:eastAsia="fr-CH"/>
        </w:rPr>
      </w:pPr>
      <w:r>
        <w:rPr>
          <w:lang w:eastAsia="fr-CH"/>
        </w:rPr>
        <w:t>Ce site web sera une boutique en ligne de vente de montre</w:t>
      </w:r>
      <w:r w:rsidR="00E30D80">
        <w:rPr>
          <w:lang w:eastAsia="fr-CH"/>
        </w:rPr>
        <w:t xml:space="preserve">, plus précisément les montres de l’entreprise </w:t>
      </w:r>
      <w:r w:rsidR="004A13AA">
        <w:rPr>
          <w:lang w:eastAsia="fr-CH"/>
        </w:rPr>
        <w:t>appartenant</w:t>
      </w:r>
      <w:r w:rsidR="008E13E5">
        <w:rPr>
          <w:lang w:eastAsia="fr-CH"/>
        </w:rPr>
        <w:t xml:space="preserve"> </w:t>
      </w:r>
      <w:r w:rsidR="004A13AA">
        <w:rPr>
          <w:lang w:eastAsia="fr-CH"/>
        </w:rPr>
        <w:t>à « Claude Meylan »</w:t>
      </w:r>
      <w:r w:rsidR="00627872">
        <w:rPr>
          <w:lang w:eastAsia="fr-CH"/>
        </w:rPr>
        <w:t>.</w:t>
      </w:r>
    </w:p>
    <w:p w14:paraId="245F5BCB" w14:textId="3D146CD5" w:rsidR="00C93A27" w:rsidRDefault="002018A3" w:rsidP="0046733A">
      <w:pPr>
        <w:pStyle w:val="PJustifi"/>
        <w:rPr>
          <w:lang w:eastAsia="fr-CH"/>
        </w:rPr>
      </w:pPr>
      <w:r>
        <w:rPr>
          <w:lang w:eastAsia="fr-CH"/>
        </w:rPr>
        <w:t xml:space="preserve">Nous travaillons sur un gros projet et avons donc </w:t>
      </w:r>
      <w:r w:rsidR="00C93A27">
        <w:rPr>
          <w:lang w:eastAsia="fr-CH"/>
        </w:rPr>
        <w:t>diviser nos taches, je vais m’occuper de mettre en place un système ressemblant à un cms</w:t>
      </w:r>
      <w:r w:rsidR="00CF19A4">
        <w:rPr>
          <w:lang w:eastAsia="fr-CH"/>
        </w:rPr>
        <w:t xml:space="preserve"> et de gestion de stock. En dehors de ce module nous implémenterons aussi un module de paiement.</w:t>
      </w:r>
    </w:p>
    <w:p w14:paraId="3C3BF470" w14:textId="52C5CAF6" w:rsidR="00CF19A4" w:rsidRDefault="001A0141" w:rsidP="0046733A">
      <w:pPr>
        <w:pStyle w:val="PJustifi"/>
        <w:rPr>
          <w:lang w:eastAsia="fr-CH"/>
        </w:rPr>
      </w:pPr>
      <w:r>
        <w:rPr>
          <w:lang w:eastAsia="fr-CH"/>
        </w:rPr>
        <w:t xml:space="preserve">Donc un utilisateur </w:t>
      </w:r>
      <w:r w:rsidR="000B0413">
        <w:rPr>
          <w:lang w:eastAsia="fr-CH"/>
        </w:rPr>
        <w:t>disposant</w:t>
      </w:r>
      <w:r>
        <w:rPr>
          <w:lang w:eastAsia="fr-CH"/>
        </w:rPr>
        <w:t xml:space="preserve"> des droits de modifications du site, aura accès à une nouvelle page. Dans cette dernière </w:t>
      </w:r>
      <w:r w:rsidR="000B0413">
        <w:rPr>
          <w:lang w:eastAsia="fr-CH"/>
        </w:rPr>
        <w:t>nous pourrons modifier la plupart des textes des pages du site,</w:t>
      </w:r>
      <w:r w:rsidR="00EB2581">
        <w:rPr>
          <w:lang w:eastAsia="fr-CH"/>
        </w:rPr>
        <w:t xml:space="preserve"> les images </w:t>
      </w:r>
      <w:r w:rsidR="00211549">
        <w:rPr>
          <w:lang w:eastAsia="fr-CH"/>
        </w:rPr>
        <w:t>des pages</w:t>
      </w:r>
      <w:r w:rsidR="000B0413">
        <w:rPr>
          <w:lang w:eastAsia="fr-CH"/>
        </w:rPr>
        <w:t xml:space="preserve"> ainsi que rajouté </w:t>
      </w:r>
      <w:r w:rsidR="00276E79">
        <w:rPr>
          <w:lang w:eastAsia="fr-CH"/>
        </w:rPr>
        <w:t xml:space="preserve">des collections de montres, et enfin </w:t>
      </w:r>
      <w:r w:rsidR="00211549">
        <w:rPr>
          <w:lang w:eastAsia="fr-CH"/>
        </w:rPr>
        <w:t xml:space="preserve">ajouté </w:t>
      </w:r>
      <w:r w:rsidR="00276E79">
        <w:rPr>
          <w:lang w:eastAsia="fr-CH"/>
        </w:rPr>
        <w:t>des montres</w:t>
      </w:r>
      <w:r w:rsidR="00211549">
        <w:rPr>
          <w:lang w:eastAsia="fr-CH"/>
        </w:rPr>
        <w:t xml:space="preserve">. Pour une montre j’entend donc le nom de la montre, les images </w:t>
      </w:r>
      <w:r w:rsidR="007804DE">
        <w:rPr>
          <w:lang w:eastAsia="fr-CH"/>
        </w:rPr>
        <w:t>de cette dernière ainsi que ses caractéristiques.</w:t>
      </w:r>
    </w:p>
    <w:p w14:paraId="0D0449EE" w14:textId="2F18AA44" w:rsidR="00950D29" w:rsidRPr="0046733A" w:rsidRDefault="00950D29" w:rsidP="0046733A">
      <w:pPr>
        <w:pStyle w:val="PJustifi"/>
        <w:rPr>
          <w:lang w:eastAsia="fr-CH"/>
        </w:rPr>
      </w:pPr>
      <w:r>
        <w:rPr>
          <w:lang w:eastAsia="fr-CH"/>
        </w:rPr>
        <w:t xml:space="preserve">Le site sera aussi traductible dans deux </w:t>
      </w:r>
      <w:r w:rsidR="008007A0">
        <w:rPr>
          <w:lang w:eastAsia="fr-CH"/>
        </w:rPr>
        <w:t>langues</w:t>
      </w:r>
      <w:r>
        <w:rPr>
          <w:lang w:eastAsia="fr-CH"/>
        </w:rPr>
        <w:t>, donc tous les textes seront traduits</w:t>
      </w:r>
      <w:r w:rsidR="008007A0">
        <w:rPr>
          <w:lang w:eastAsia="fr-CH"/>
        </w:rPr>
        <w:t xml:space="preserve"> et stocké une fois en anglais et une fois en français.</w:t>
      </w:r>
    </w:p>
    <w:p w14:paraId="122FB911" w14:textId="5EE0A110" w:rsidR="00C15840" w:rsidRPr="00C15840" w:rsidRDefault="00851C6A" w:rsidP="00C15840">
      <w:pPr>
        <w:pStyle w:val="Titre1"/>
        <w:rPr>
          <w:lang w:eastAsia="fr-CH"/>
        </w:rPr>
      </w:pPr>
      <w:bookmarkStart w:id="1" w:name="_Toc158376148"/>
      <w:r w:rsidRPr="00851C6A">
        <w:rPr>
          <w:lang w:eastAsia="fr-CH"/>
        </w:rPr>
        <w:t>Analyse</w:t>
      </w:r>
      <w:bookmarkEnd w:id="1"/>
    </w:p>
    <w:p w14:paraId="358C6662" w14:textId="77777777" w:rsidR="00851C6A" w:rsidRPr="00851C6A" w:rsidRDefault="00851C6A" w:rsidP="00851C6A">
      <w:pPr>
        <w:pStyle w:val="Titre2"/>
        <w:rPr>
          <w:lang w:eastAsia="fr-CH"/>
        </w:rPr>
      </w:pPr>
      <w:bookmarkStart w:id="2" w:name="_Toc158376149"/>
      <w:r w:rsidRPr="00851C6A">
        <w:rPr>
          <w:lang w:eastAsia="fr-CH"/>
        </w:rPr>
        <w:t>Présentation du projet</w:t>
      </w:r>
      <w:bookmarkEnd w:id="2"/>
    </w:p>
    <w:p w14:paraId="6640871B" w14:textId="77777777" w:rsidR="00851C6A" w:rsidRPr="00851C6A" w:rsidRDefault="00851C6A" w:rsidP="00851C6A">
      <w:pPr>
        <w:pStyle w:val="Titre2"/>
        <w:rPr>
          <w:lang w:eastAsia="fr-CH"/>
        </w:rPr>
      </w:pPr>
      <w:bookmarkStart w:id="3" w:name="_Toc158376150"/>
      <w:r w:rsidRPr="00851C6A">
        <w:rPr>
          <w:lang w:eastAsia="fr-CH"/>
        </w:rPr>
        <w:t>Uses Case</w:t>
      </w:r>
      <w:bookmarkEnd w:id="3"/>
      <w:r w:rsidRPr="00851C6A">
        <w:rPr>
          <w:lang w:eastAsia="fr-CH"/>
        </w:rPr>
        <w:t xml:space="preserve"> </w:t>
      </w:r>
    </w:p>
    <w:p w14:paraId="548BF7EA" w14:textId="77777777" w:rsidR="00851C6A" w:rsidRDefault="00851C6A" w:rsidP="00851C6A">
      <w:pPr>
        <w:pStyle w:val="Titre2"/>
        <w:rPr>
          <w:lang w:eastAsia="fr-CH"/>
        </w:rPr>
      </w:pPr>
      <w:bookmarkStart w:id="4" w:name="_Toc158376151"/>
      <w:r w:rsidRPr="00851C6A">
        <w:rPr>
          <w:lang w:eastAsia="fr-CH"/>
        </w:rPr>
        <w:t>Maquettes</w:t>
      </w:r>
      <w:bookmarkEnd w:id="4"/>
    </w:p>
    <w:p w14:paraId="3AD42499" w14:textId="3334BC47" w:rsidR="00117EBD" w:rsidRDefault="00117EBD" w:rsidP="00117EBD">
      <w:pPr>
        <w:pStyle w:val="PJustifi"/>
        <w:rPr>
          <w:lang w:eastAsia="fr-CH"/>
        </w:rPr>
      </w:pPr>
      <w:hyperlink r:id="rId12" w:history="1">
        <w:r w:rsidRPr="005B3DEA">
          <w:rPr>
            <w:rStyle w:val="Lienhypertexte"/>
            <w:lang w:eastAsia="fr-CH"/>
          </w:rPr>
          <w:t>https://www.figma.com/proto/ri8IQWvquoA3OBpcsI386T/Meylan?page-id=116%3A6&amp;type=design&amp;node-id=379-136&amp;viewport=-1873%2C288%2C0.33&amp;t=K1fdEb540ipOXZJu-1&amp;scaling=scale-down&amp;starting-point-node-id=372%3A476</w:t>
        </w:r>
      </w:hyperlink>
    </w:p>
    <w:p w14:paraId="2E94E557" w14:textId="77777777" w:rsidR="00117EBD" w:rsidRPr="00117EBD" w:rsidRDefault="00117EBD" w:rsidP="00117EBD">
      <w:pPr>
        <w:pStyle w:val="PJustifi"/>
        <w:rPr>
          <w:lang w:eastAsia="fr-CH"/>
        </w:rPr>
      </w:pPr>
    </w:p>
    <w:p w14:paraId="18B2B56F" w14:textId="77777777" w:rsidR="00851C6A" w:rsidRPr="00851C6A" w:rsidRDefault="00851C6A" w:rsidP="00851C6A">
      <w:pPr>
        <w:pStyle w:val="Titre2"/>
        <w:rPr>
          <w:lang w:eastAsia="fr-CH"/>
        </w:rPr>
      </w:pPr>
      <w:bookmarkStart w:id="5" w:name="_Toc158376152"/>
      <w:r w:rsidRPr="00851C6A">
        <w:rPr>
          <w:lang w:eastAsia="fr-CH"/>
        </w:rPr>
        <w:lastRenderedPageBreak/>
        <w:t>Diagramme activité</w:t>
      </w:r>
      <w:bookmarkEnd w:id="5"/>
    </w:p>
    <w:p w14:paraId="1AE72C9B" w14:textId="77777777" w:rsidR="00851C6A" w:rsidRPr="00851C6A" w:rsidRDefault="00851C6A" w:rsidP="00851C6A">
      <w:pPr>
        <w:pStyle w:val="Titre2"/>
        <w:rPr>
          <w:lang w:eastAsia="fr-CH"/>
        </w:rPr>
      </w:pPr>
      <w:bookmarkStart w:id="6" w:name="_Toc158376153"/>
      <w:r w:rsidRPr="00851C6A">
        <w:rPr>
          <w:lang w:eastAsia="fr-CH"/>
        </w:rPr>
        <w:t>Diagramme de séquences systèmes</w:t>
      </w:r>
      <w:bookmarkEnd w:id="6"/>
    </w:p>
    <w:p w14:paraId="31A70283" w14:textId="77777777" w:rsidR="00851C6A" w:rsidRPr="00851C6A" w:rsidRDefault="00851C6A" w:rsidP="00851C6A">
      <w:pPr>
        <w:pStyle w:val="Titre2"/>
        <w:rPr>
          <w:lang w:eastAsia="fr-CH"/>
        </w:rPr>
      </w:pPr>
      <w:bookmarkStart w:id="7" w:name="_Toc158376154"/>
      <w:r w:rsidRPr="00851C6A">
        <w:rPr>
          <w:lang w:eastAsia="fr-CH"/>
        </w:rPr>
        <w:t>Schéma ER</w:t>
      </w:r>
      <w:bookmarkEnd w:id="7"/>
    </w:p>
    <w:p w14:paraId="6F182B03" w14:textId="77777777" w:rsidR="00851C6A" w:rsidRPr="00851C6A" w:rsidRDefault="00851C6A" w:rsidP="00851C6A">
      <w:pPr>
        <w:pStyle w:val="Titre1"/>
        <w:rPr>
          <w:lang w:eastAsia="fr-CH"/>
        </w:rPr>
      </w:pPr>
      <w:bookmarkStart w:id="8" w:name="_Toc158376155"/>
      <w:r w:rsidRPr="00851C6A">
        <w:rPr>
          <w:lang w:eastAsia="fr-CH"/>
        </w:rPr>
        <w:t>Conception</w:t>
      </w:r>
      <w:bookmarkEnd w:id="8"/>
    </w:p>
    <w:p w14:paraId="0D37009D" w14:textId="77777777" w:rsidR="00851C6A" w:rsidRPr="00851C6A" w:rsidRDefault="00851C6A" w:rsidP="00851C6A">
      <w:pPr>
        <w:pStyle w:val="Titre2"/>
        <w:rPr>
          <w:lang w:eastAsia="fr-CH"/>
        </w:rPr>
      </w:pPr>
      <w:bookmarkStart w:id="9" w:name="_Toc158376156"/>
      <w:r w:rsidRPr="00851C6A">
        <w:rPr>
          <w:lang w:eastAsia="fr-CH"/>
        </w:rPr>
        <w:t>Diagrammes de classe</w:t>
      </w:r>
      <w:bookmarkEnd w:id="9"/>
    </w:p>
    <w:p w14:paraId="121F3784" w14:textId="77777777" w:rsidR="00851C6A" w:rsidRPr="00851C6A" w:rsidRDefault="00851C6A" w:rsidP="00851C6A">
      <w:pPr>
        <w:pStyle w:val="Titre3"/>
        <w:rPr>
          <w:lang w:eastAsia="fr-CH"/>
        </w:rPr>
      </w:pPr>
      <w:bookmarkStart w:id="10" w:name="_Toc158376157"/>
      <w:r w:rsidRPr="00851C6A">
        <w:rPr>
          <w:lang w:eastAsia="fr-CH"/>
        </w:rPr>
        <w:t>Client</w:t>
      </w:r>
      <w:bookmarkEnd w:id="10"/>
    </w:p>
    <w:p w14:paraId="52A18A6F" w14:textId="77777777" w:rsidR="00851C6A" w:rsidRPr="00851C6A" w:rsidRDefault="00851C6A" w:rsidP="00851C6A">
      <w:pPr>
        <w:pStyle w:val="Titre3"/>
        <w:rPr>
          <w:lang w:eastAsia="fr-CH"/>
        </w:rPr>
      </w:pPr>
      <w:bookmarkStart w:id="11" w:name="_Toc158376158"/>
      <w:r w:rsidRPr="00851C6A">
        <w:rPr>
          <w:lang w:eastAsia="fr-CH"/>
        </w:rPr>
        <w:t>Serveur</w:t>
      </w:r>
      <w:bookmarkEnd w:id="11"/>
    </w:p>
    <w:p w14:paraId="1A48A91B" w14:textId="77777777" w:rsidR="00851C6A" w:rsidRPr="00851C6A" w:rsidRDefault="00851C6A" w:rsidP="00F17BBF">
      <w:pPr>
        <w:pStyle w:val="Titre2"/>
        <w:rPr>
          <w:lang w:eastAsia="fr-CH"/>
        </w:rPr>
      </w:pPr>
      <w:bookmarkStart w:id="12" w:name="_Toc158376159"/>
      <w:r w:rsidRPr="00851C6A">
        <w:rPr>
          <w:lang w:eastAsia="fr-CH"/>
        </w:rPr>
        <w:t>Schéma relationnel</w:t>
      </w:r>
      <w:bookmarkEnd w:id="12"/>
    </w:p>
    <w:p w14:paraId="708C300C" w14:textId="77777777" w:rsidR="00851C6A" w:rsidRPr="00851C6A" w:rsidRDefault="00851C6A" w:rsidP="00F17BBF">
      <w:pPr>
        <w:pStyle w:val="Titre2"/>
        <w:rPr>
          <w:lang w:eastAsia="fr-CH"/>
        </w:rPr>
      </w:pPr>
      <w:bookmarkStart w:id="13" w:name="_Toc158376160"/>
      <w:r w:rsidRPr="00851C6A">
        <w:rPr>
          <w:lang w:eastAsia="fr-CH"/>
        </w:rPr>
        <w:t>Diagramme séquence interactions</w:t>
      </w:r>
      <w:bookmarkEnd w:id="13"/>
    </w:p>
    <w:p w14:paraId="4D1C21E3" w14:textId="77777777" w:rsidR="00851C6A" w:rsidRPr="00851C6A" w:rsidRDefault="00851C6A" w:rsidP="00F17BBF">
      <w:pPr>
        <w:pStyle w:val="Titre2"/>
        <w:rPr>
          <w:lang w:eastAsia="fr-CH"/>
        </w:rPr>
      </w:pPr>
      <w:bookmarkStart w:id="14" w:name="_Toc158376161"/>
      <w:r w:rsidRPr="00851C6A">
        <w:rPr>
          <w:lang w:eastAsia="fr-CH"/>
        </w:rPr>
        <w:t>Conception des tests</w:t>
      </w:r>
      <w:bookmarkEnd w:id="14"/>
    </w:p>
    <w:p w14:paraId="4B4CE019" w14:textId="77777777" w:rsidR="00851C6A" w:rsidRPr="00851C6A" w:rsidRDefault="00851C6A" w:rsidP="00F17BBF">
      <w:pPr>
        <w:pStyle w:val="Titre1"/>
        <w:rPr>
          <w:lang w:eastAsia="fr-CH"/>
        </w:rPr>
      </w:pPr>
      <w:bookmarkStart w:id="15" w:name="_Toc158376162"/>
      <w:r w:rsidRPr="00851C6A">
        <w:rPr>
          <w:lang w:eastAsia="fr-CH"/>
        </w:rPr>
        <w:t>Implémentation</w:t>
      </w:r>
      <w:bookmarkEnd w:id="15"/>
    </w:p>
    <w:p w14:paraId="5F3E08BB" w14:textId="77777777" w:rsidR="00851C6A" w:rsidRPr="00851C6A" w:rsidRDefault="00851C6A" w:rsidP="00F17BBF">
      <w:pPr>
        <w:pStyle w:val="Titre2"/>
        <w:rPr>
          <w:lang w:eastAsia="fr-CH"/>
        </w:rPr>
      </w:pPr>
      <w:bookmarkStart w:id="16" w:name="_Toc158376163"/>
      <w:r w:rsidRPr="00851C6A">
        <w:rPr>
          <w:lang w:eastAsia="fr-CH"/>
        </w:rPr>
        <w:t>Descente de code</w:t>
      </w:r>
      <w:bookmarkEnd w:id="16"/>
    </w:p>
    <w:p w14:paraId="69E1CC1E" w14:textId="77777777" w:rsidR="00851C6A" w:rsidRPr="00851C6A" w:rsidRDefault="00851C6A" w:rsidP="00F17BBF">
      <w:pPr>
        <w:pStyle w:val="Titre2"/>
        <w:rPr>
          <w:lang w:eastAsia="fr-CH"/>
        </w:rPr>
      </w:pPr>
      <w:bookmarkStart w:id="17" w:name="_Toc158376164"/>
      <w:r w:rsidRPr="00851C6A">
        <w:rPr>
          <w:lang w:eastAsia="fr-CH"/>
        </w:rPr>
        <w:t>Problèmes rencontrés</w:t>
      </w:r>
      <w:bookmarkEnd w:id="17"/>
    </w:p>
    <w:p w14:paraId="1660811A" w14:textId="77777777" w:rsidR="00851C6A" w:rsidRPr="00851C6A" w:rsidRDefault="00851C6A" w:rsidP="00F17BBF">
      <w:pPr>
        <w:pStyle w:val="Titre2"/>
        <w:rPr>
          <w:lang w:eastAsia="fr-CH"/>
        </w:rPr>
      </w:pPr>
      <w:bookmarkStart w:id="18" w:name="_Toc158376165"/>
      <w:r w:rsidRPr="00851C6A">
        <w:rPr>
          <w:lang w:eastAsia="fr-CH"/>
        </w:rPr>
        <w:t>Tests fonctionnels</w:t>
      </w:r>
      <w:bookmarkEnd w:id="18"/>
    </w:p>
    <w:p w14:paraId="0F4592FF" w14:textId="77777777" w:rsidR="00851C6A" w:rsidRPr="00851C6A" w:rsidRDefault="00851C6A" w:rsidP="00F17BBF">
      <w:pPr>
        <w:pStyle w:val="Titre2"/>
        <w:rPr>
          <w:lang w:eastAsia="fr-CH"/>
        </w:rPr>
      </w:pPr>
      <w:bookmarkStart w:id="19" w:name="_Toc158376166"/>
      <w:r w:rsidRPr="00851C6A">
        <w:rPr>
          <w:lang w:eastAsia="fr-CH"/>
        </w:rPr>
        <w:t>Hébergement</w:t>
      </w:r>
      <w:bookmarkEnd w:id="19"/>
    </w:p>
    <w:p w14:paraId="7B24FE39" w14:textId="77777777" w:rsidR="00851C6A" w:rsidRPr="00851C6A" w:rsidRDefault="00851C6A" w:rsidP="00F17BBF">
      <w:pPr>
        <w:pStyle w:val="Titre1"/>
        <w:rPr>
          <w:lang w:eastAsia="fr-CH"/>
        </w:rPr>
      </w:pPr>
      <w:bookmarkStart w:id="20" w:name="_Toc158376167"/>
      <w:r w:rsidRPr="00851C6A">
        <w:rPr>
          <w:lang w:eastAsia="fr-CH"/>
        </w:rPr>
        <w:t>Synthèse</w:t>
      </w:r>
      <w:bookmarkEnd w:id="20"/>
    </w:p>
    <w:p w14:paraId="5539DCBF" w14:textId="77777777" w:rsidR="00851C6A" w:rsidRPr="00851C6A" w:rsidRDefault="00851C6A" w:rsidP="00F17BBF">
      <w:pPr>
        <w:pStyle w:val="Titre2"/>
        <w:rPr>
          <w:lang w:eastAsia="fr-CH"/>
        </w:rPr>
      </w:pPr>
      <w:bookmarkStart w:id="21" w:name="_Toc158376168"/>
      <w:r w:rsidRPr="00851C6A">
        <w:rPr>
          <w:lang w:eastAsia="fr-CH"/>
        </w:rPr>
        <w:t>Présentation réalisation</w:t>
      </w:r>
      <w:bookmarkEnd w:id="21"/>
    </w:p>
    <w:p w14:paraId="27D677F6" w14:textId="77777777" w:rsidR="00851C6A" w:rsidRPr="00851C6A" w:rsidRDefault="00851C6A" w:rsidP="00F17BBF">
      <w:pPr>
        <w:pStyle w:val="Titre2"/>
        <w:rPr>
          <w:lang w:eastAsia="fr-CH"/>
        </w:rPr>
      </w:pPr>
      <w:bookmarkStart w:id="22" w:name="_Toc158376169"/>
      <w:r w:rsidRPr="00851C6A">
        <w:rPr>
          <w:lang w:eastAsia="fr-CH"/>
        </w:rPr>
        <w:t>Différences entre planning et réalisation</w:t>
      </w:r>
      <w:bookmarkEnd w:id="22"/>
    </w:p>
    <w:p w14:paraId="69C4D369" w14:textId="77777777" w:rsidR="00851C6A" w:rsidRPr="00851C6A" w:rsidRDefault="00851C6A" w:rsidP="00F17BBF">
      <w:pPr>
        <w:pStyle w:val="Titre2"/>
        <w:rPr>
          <w:lang w:eastAsia="fr-CH"/>
        </w:rPr>
      </w:pPr>
      <w:bookmarkStart w:id="23" w:name="_Toc158376170"/>
      <w:r w:rsidRPr="00851C6A">
        <w:rPr>
          <w:lang w:eastAsia="fr-CH"/>
        </w:rPr>
        <w:t>Conclusion</w:t>
      </w:r>
      <w:bookmarkEnd w:id="23"/>
      <w:r w:rsidRPr="00851C6A">
        <w:rPr>
          <w:lang w:eastAsia="fr-CH"/>
        </w:rPr>
        <w:t xml:space="preserve"> </w:t>
      </w:r>
    </w:p>
    <w:p w14:paraId="47B027B2" w14:textId="77777777" w:rsidR="008E3795" w:rsidRPr="002A38A6" w:rsidRDefault="008E3795" w:rsidP="002A38A6">
      <w:pPr>
        <w:pStyle w:val="PJustifi"/>
        <w:rPr>
          <w:lang w:val="fr-CH"/>
        </w:rPr>
      </w:pPr>
    </w:p>
    <w:sectPr w:rsidR="008E3795" w:rsidRPr="002A38A6" w:rsidSect="00FF2255">
      <w:headerReference w:type="default" r:id="rId13"/>
      <w:footerReference w:type="default" r:id="rId14"/>
      <w:pgSz w:w="11906" w:h="16838" w:code="9"/>
      <w:pgMar w:top="720" w:right="936" w:bottom="720" w:left="936" w:header="0" w:footer="289" w:gutter="0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2148A" w14:textId="77777777" w:rsidR="00275296" w:rsidRDefault="00275296">
      <w:r>
        <w:separator/>
      </w:r>
    </w:p>
    <w:p w14:paraId="3ABAD0B1" w14:textId="77777777" w:rsidR="00275296" w:rsidRDefault="00275296"/>
  </w:endnote>
  <w:endnote w:type="continuationSeparator" w:id="0">
    <w:p w14:paraId="0A30977E" w14:textId="77777777" w:rsidR="00275296" w:rsidRDefault="00275296">
      <w:r>
        <w:continuationSeparator/>
      </w:r>
    </w:p>
    <w:p w14:paraId="05307C3E" w14:textId="77777777" w:rsidR="00275296" w:rsidRDefault="002752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3225199"/>
      <w:docPartObj>
        <w:docPartGallery w:val="Page Numbers (Bottom of Page)"/>
        <w:docPartUnique/>
      </w:docPartObj>
    </w:sdtPr>
    <w:sdtEndPr/>
    <w:sdtContent>
      <w:p w14:paraId="177E1DA2" w14:textId="77777777" w:rsidR="0061697B" w:rsidRDefault="00E224BD" w:rsidP="00FF2255">
        <w:pPr>
          <w:pStyle w:val="Pieddepage"/>
          <w:jc w:val="center"/>
        </w:pPr>
        <w:r w:rsidRPr="00E224BD"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1" locked="0" layoutInCell="1" allowOverlap="1" wp14:anchorId="258AEFFE" wp14:editId="5E25B611">
                  <wp:simplePos x="0" y="0"/>
                  <wp:positionH relativeFrom="column">
                    <wp:posOffset>-634687</wp:posOffset>
                  </wp:positionH>
                  <wp:positionV relativeFrom="paragraph">
                    <wp:posOffset>-29912</wp:posOffset>
                  </wp:positionV>
                  <wp:extent cx="7533657" cy="647329"/>
                  <wp:effectExtent l="19050" t="57150" r="67310" b="57785"/>
                  <wp:wrapNone/>
                  <wp:docPr id="14" name="Rectangle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 rot="10800000">
                            <a:off x="0" y="0"/>
                            <a:ext cx="7533657" cy="647329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3997995 w 4000500"/>
                              <a:gd name="connsiteY2" fmla="*/ 571499 h 800100"/>
                              <a:gd name="connsiteX3" fmla="*/ 4000500 w 4000500"/>
                              <a:gd name="connsiteY3" fmla="*/ 800100 h 800100"/>
                              <a:gd name="connsiteX4" fmla="*/ 792480 w 4000500"/>
                              <a:gd name="connsiteY4" fmla="*/ 800100 h 800100"/>
                              <a:gd name="connsiteX5" fmla="*/ 0 w 4000500"/>
                              <a:gd name="connsiteY5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3997995 w 4000500"/>
                              <a:gd name="connsiteY2" fmla="*/ 571499 h 800100"/>
                              <a:gd name="connsiteX3" fmla="*/ 3332063 w 4000500"/>
                              <a:gd name="connsiteY3" fmla="*/ 374489 h 800100"/>
                              <a:gd name="connsiteX4" fmla="*/ 792480 w 4000500"/>
                              <a:gd name="connsiteY4" fmla="*/ 800100 h 800100"/>
                              <a:gd name="connsiteX5" fmla="*/ 0 w 4000500"/>
                              <a:gd name="connsiteY5" fmla="*/ 0 h 800100"/>
                              <a:gd name="connsiteX0" fmla="*/ 0 w 4000500"/>
                              <a:gd name="connsiteY0" fmla="*/ 0 h 800101"/>
                              <a:gd name="connsiteX1" fmla="*/ 4000500 w 4000500"/>
                              <a:gd name="connsiteY1" fmla="*/ 0 h 800101"/>
                              <a:gd name="connsiteX2" fmla="*/ 3770979 w 4000500"/>
                              <a:gd name="connsiteY2" fmla="*/ 800101 h 800101"/>
                              <a:gd name="connsiteX3" fmla="*/ 3332063 w 4000500"/>
                              <a:gd name="connsiteY3" fmla="*/ 374489 h 800101"/>
                              <a:gd name="connsiteX4" fmla="*/ 792480 w 4000500"/>
                              <a:gd name="connsiteY4" fmla="*/ 800100 h 800101"/>
                              <a:gd name="connsiteX5" fmla="*/ 0 w 4000500"/>
                              <a:gd name="connsiteY5" fmla="*/ 0 h 800101"/>
                              <a:gd name="connsiteX0" fmla="*/ 0 w 4000500"/>
                              <a:gd name="connsiteY0" fmla="*/ 0 h 800101"/>
                              <a:gd name="connsiteX1" fmla="*/ 4000500 w 4000500"/>
                              <a:gd name="connsiteY1" fmla="*/ 0 h 800101"/>
                              <a:gd name="connsiteX2" fmla="*/ 3770979 w 4000500"/>
                              <a:gd name="connsiteY2" fmla="*/ 800101 h 800101"/>
                              <a:gd name="connsiteX3" fmla="*/ 3332063 w 4000500"/>
                              <a:gd name="connsiteY3" fmla="*/ 374489 h 800101"/>
                              <a:gd name="connsiteX4" fmla="*/ 792480 w 4000500"/>
                              <a:gd name="connsiteY4" fmla="*/ 800100 h 800101"/>
                              <a:gd name="connsiteX5" fmla="*/ 0 w 4000500"/>
                              <a:gd name="connsiteY5" fmla="*/ 0 h 800101"/>
                              <a:gd name="connsiteX0" fmla="*/ 0 w 4000500"/>
                              <a:gd name="connsiteY0" fmla="*/ 0 h 800101"/>
                              <a:gd name="connsiteX1" fmla="*/ 4000500 w 4000500"/>
                              <a:gd name="connsiteY1" fmla="*/ 0 h 800101"/>
                              <a:gd name="connsiteX2" fmla="*/ 3770979 w 4000500"/>
                              <a:gd name="connsiteY2" fmla="*/ 800101 h 800101"/>
                              <a:gd name="connsiteX3" fmla="*/ 3332063 w 4000500"/>
                              <a:gd name="connsiteY3" fmla="*/ 374489 h 800101"/>
                              <a:gd name="connsiteX4" fmla="*/ 792480 w 4000500"/>
                              <a:gd name="connsiteY4" fmla="*/ 800100 h 800101"/>
                              <a:gd name="connsiteX5" fmla="*/ 0 w 4000500"/>
                              <a:gd name="connsiteY5" fmla="*/ 0 h 800101"/>
                              <a:gd name="connsiteX0" fmla="*/ 0 w 4000500"/>
                              <a:gd name="connsiteY0" fmla="*/ 0 h 815866"/>
                              <a:gd name="connsiteX1" fmla="*/ 4000500 w 4000500"/>
                              <a:gd name="connsiteY1" fmla="*/ 0 h 815866"/>
                              <a:gd name="connsiteX2" fmla="*/ 3770979 w 4000500"/>
                              <a:gd name="connsiteY2" fmla="*/ 800101 h 815866"/>
                              <a:gd name="connsiteX3" fmla="*/ 3079823 w 4000500"/>
                              <a:gd name="connsiteY3" fmla="*/ 800102 h 815866"/>
                              <a:gd name="connsiteX4" fmla="*/ 792480 w 4000500"/>
                              <a:gd name="connsiteY4" fmla="*/ 800100 h 815866"/>
                              <a:gd name="connsiteX5" fmla="*/ 0 w 4000500"/>
                              <a:gd name="connsiteY5" fmla="*/ 0 h 815866"/>
                              <a:gd name="connsiteX0" fmla="*/ 0 w 4000500"/>
                              <a:gd name="connsiteY0" fmla="*/ 0 h 815866"/>
                              <a:gd name="connsiteX1" fmla="*/ 4000500 w 4000500"/>
                              <a:gd name="connsiteY1" fmla="*/ 0 h 815866"/>
                              <a:gd name="connsiteX2" fmla="*/ 3770979 w 4000500"/>
                              <a:gd name="connsiteY2" fmla="*/ 800101 h 815866"/>
                              <a:gd name="connsiteX3" fmla="*/ 3079823 w 4000500"/>
                              <a:gd name="connsiteY3" fmla="*/ 800102 h 815866"/>
                              <a:gd name="connsiteX4" fmla="*/ 2837698 w 4000500"/>
                              <a:gd name="connsiteY4" fmla="*/ 347791 h 815866"/>
                              <a:gd name="connsiteX5" fmla="*/ 792480 w 4000500"/>
                              <a:gd name="connsiteY5" fmla="*/ 800100 h 815866"/>
                              <a:gd name="connsiteX6" fmla="*/ 0 w 4000500"/>
                              <a:gd name="connsiteY6" fmla="*/ 0 h 815866"/>
                              <a:gd name="connsiteX0" fmla="*/ 0 w 4000500"/>
                              <a:gd name="connsiteY0" fmla="*/ 0 h 815866"/>
                              <a:gd name="connsiteX1" fmla="*/ 4000500 w 4000500"/>
                              <a:gd name="connsiteY1" fmla="*/ 0 h 815866"/>
                              <a:gd name="connsiteX2" fmla="*/ 3770979 w 4000500"/>
                              <a:gd name="connsiteY2" fmla="*/ 800101 h 815866"/>
                              <a:gd name="connsiteX3" fmla="*/ 3079823 w 4000500"/>
                              <a:gd name="connsiteY3" fmla="*/ 800102 h 815866"/>
                              <a:gd name="connsiteX4" fmla="*/ 2837698 w 4000500"/>
                              <a:gd name="connsiteY4" fmla="*/ 347791 h 815866"/>
                              <a:gd name="connsiteX5" fmla="*/ 792480 w 4000500"/>
                              <a:gd name="connsiteY5" fmla="*/ 800100 h 815866"/>
                              <a:gd name="connsiteX6" fmla="*/ 0 w 4000500"/>
                              <a:gd name="connsiteY6" fmla="*/ 0 h 815866"/>
                              <a:gd name="connsiteX0" fmla="*/ 0 w 4000500"/>
                              <a:gd name="connsiteY0" fmla="*/ 0 h 1209666"/>
                              <a:gd name="connsiteX1" fmla="*/ 4000500 w 4000500"/>
                              <a:gd name="connsiteY1" fmla="*/ 0 h 1209666"/>
                              <a:gd name="connsiteX2" fmla="*/ 3770979 w 4000500"/>
                              <a:gd name="connsiteY2" fmla="*/ 800101 h 1209666"/>
                              <a:gd name="connsiteX3" fmla="*/ 3079823 w 4000500"/>
                              <a:gd name="connsiteY3" fmla="*/ 800102 h 1209666"/>
                              <a:gd name="connsiteX4" fmla="*/ 2837698 w 4000500"/>
                              <a:gd name="connsiteY4" fmla="*/ 347791 h 1209666"/>
                              <a:gd name="connsiteX5" fmla="*/ 2188178 w 4000500"/>
                              <a:gd name="connsiteY5" fmla="*/ 1199139 h 1209666"/>
                              <a:gd name="connsiteX6" fmla="*/ 792480 w 4000500"/>
                              <a:gd name="connsiteY6" fmla="*/ 800100 h 1209666"/>
                              <a:gd name="connsiteX7" fmla="*/ 0 w 4000500"/>
                              <a:gd name="connsiteY7" fmla="*/ 0 h 1209666"/>
                              <a:gd name="connsiteX0" fmla="*/ 0 w 4000500"/>
                              <a:gd name="connsiteY0" fmla="*/ 0 h 1219985"/>
                              <a:gd name="connsiteX1" fmla="*/ 4000500 w 4000500"/>
                              <a:gd name="connsiteY1" fmla="*/ 0 h 1219985"/>
                              <a:gd name="connsiteX2" fmla="*/ 3770979 w 4000500"/>
                              <a:gd name="connsiteY2" fmla="*/ 800101 h 1219985"/>
                              <a:gd name="connsiteX3" fmla="*/ 3079823 w 4000500"/>
                              <a:gd name="connsiteY3" fmla="*/ 800102 h 1219985"/>
                              <a:gd name="connsiteX4" fmla="*/ 2837698 w 4000500"/>
                              <a:gd name="connsiteY4" fmla="*/ 347791 h 1219985"/>
                              <a:gd name="connsiteX5" fmla="*/ 2188178 w 4000500"/>
                              <a:gd name="connsiteY5" fmla="*/ 1199139 h 1219985"/>
                              <a:gd name="connsiteX6" fmla="*/ 1954855 w 4000500"/>
                              <a:gd name="connsiteY6" fmla="*/ 728110 h 1219985"/>
                              <a:gd name="connsiteX7" fmla="*/ 792480 w 4000500"/>
                              <a:gd name="connsiteY7" fmla="*/ 800100 h 1219985"/>
                              <a:gd name="connsiteX8" fmla="*/ 0 w 4000500"/>
                              <a:gd name="connsiteY8" fmla="*/ 0 h 1219985"/>
                              <a:gd name="connsiteX0" fmla="*/ 0 w 4000500"/>
                              <a:gd name="connsiteY0" fmla="*/ 0 h 1523645"/>
                              <a:gd name="connsiteX1" fmla="*/ 4000500 w 4000500"/>
                              <a:gd name="connsiteY1" fmla="*/ 0 h 1523645"/>
                              <a:gd name="connsiteX2" fmla="*/ 3770979 w 4000500"/>
                              <a:gd name="connsiteY2" fmla="*/ 800101 h 1523645"/>
                              <a:gd name="connsiteX3" fmla="*/ 3079823 w 4000500"/>
                              <a:gd name="connsiteY3" fmla="*/ 800102 h 1523645"/>
                              <a:gd name="connsiteX4" fmla="*/ 2837698 w 4000500"/>
                              <a:gd name="connsiteY4" fmla="*/ 347791 h 1523645"/>
                              <a:gd name="connsiteX5" fmla="*/ 2188178 w 4000500"/>
                              <a:gd name="connsiteY5" fmla="*/ 1199139 h 1523645"/>
                              <a:gd name="connsiteX6" fmla="*/ 1954855 w 4000500"/>
                              <a:gd name="connsiteY6" fmla="*/ 728110 h 1523645"/>
                              <a:gd name="connsiteX7" fmla="*/ 1576495 w 4000500"/>
                              <a:gd name="connsiteY7" fmla="*/ 1523469 h 1523645"/>
                              <a:gd name="connsiteX8" fmla="*/ 792480 w 4000500"/>
                              <a:gd name="connsiteY8" fmla="*/ 800100 h 1523645"/>
                              <a:gd name="connsiteX9" fmla="*/ 0 w 4000500"/>
                              <a:gd name="connsiteY9" fmla="*/ 0 h 1523645"/>
                              <a:gd name="connsiteX0" fmla="*/ 0 w 4000500"/>
                              <a:gd name="connsiteY0" fmla="*/ 0 h 1525575"/>
                              <a:gd name="connsiteX1" fmla="*/ 4000500 w 4000500"/>
                              <a:gd name="connsiteY1" fmla="*/ 0 h 1525575"/>
                              <a:gd name="connsiteX2" fmla="*/ 3770979 w 4000500"/>
                              <a:gd name="connsiteY2" fmla="*/ 800101 h 1525575"/>
                              <a:gd name="connsiteX3" fmla="*/ 3079823 w 4000500"/>
                              <a:gd name="connsiteY3" fmla="*/ 800102 h 1525575"/>
                              <a:gd name="connsiteX4" fmla="*/ 2837698 w 4000500"/>
                              <a:gd name="connsiteY4" fmla="*/ 347791 h 1525575"/>
                              <a:gd name="connsiteX5" fmla="*/ 2188178 w 4000500"/>
                              <a:gd name="connsiteY5" fmla="*/ 1199139 h 1525575"/>
                              <a:gd name="connsiteX6" fmla="*/ 1954855 w 4000500"/>
                              <a:gd name="connsiteY6" fmla="*/ 728110 h 1525575"/>
                              <a:gd name="connsiteX7" fmla="*/ 1576495 w 4000500"/>
                              <a:gd name="connsiteY7" fmla="*/ 1523469 h 1525575"/>
                              <a:gd name="connsiteX8" fmla="*/ 1116156 w 4000500"/>
                              <a:gd name="connsiteY8" fmla="*/ 350523 h 1525575"/>
                              <a:gd name="connsiteX9" fmla="*/ 792480 w 4000500"/>
                              <a:gd name="connsiteY9" fmla="*/ 800100 h 1525575"/>
                              <a:gd name="connsiteX10" fmla="*/ 0 w 4000500"/>
                              <a:gd name="connsiteY10" fmla="*/ 0 h 15255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4000500" h="1525575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cubicBezTo>
                                  <a:pt x="3923993" y="266700"/>
                                  <a:pt x="3620469" y="160990"/>
                                  <a:pt x="3770979" y="800101"/>
                                </a:cubicBezTo>
                                <a:cubicBezTo>
                                  <a:pt x="3523777" y="59713"/>
                                  <a:pt x="3226128" y="941973"/>
                                  <a:pt x="3079823" y="800102"/>
                                </a:cubicBezTo>
                                <a:cubicBezTo>
                                  <a:pt x="2917136" y="808959"/>
                                  <a:pt x="3000385" y="338934"/>
                                  <a:pt x="2837698" y="347791"/>
                                </a:cubicBezTo>
                                <a:cubicBezTo>
                                  <a:pt x="2658612" y="338918"/>
                                  <a:pt x="2529048" y="1123754"/>
                                  <a:pt x="2188178" y="1199139"/>
                                </a:cubicBezTo>
                                <a:cubicBezTo>
                                  <a:pt x="1994794" y="1331280"/>
                                  <a:pt x="2187471" y="794617"/>
                                  <a:pt x="1954855" y="728110"/>
                                </a:cubicBezTo>
                                <a:cubicBezTo>
                                  <a:pt x="1841347" y="655783"/>
                                  <a:pt x="1770224" y="1511471"/>
                                  <a:pt x="1576495" y="1523469"/>
                                </a:cubicBezTo>
                                <a:cubicBezTo>
                                  <a:pt x="1433559" y="1580261"/>
                                  <a:pt x="1246825" y="471084"/>
                                  <a:pt x="1116156" y="350523"/>
                                </a:cubicBezTo>
                                <a:cubicBezTo>
                                  <a:pt x="985487" y="229962"/>
                                  <a:pt x="975353" y="978244"/>
                                  <a:pt x="792480" y="80010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4DB08908" id="Rectangle 2" o:spid="_x0000_s1026" style="position:absolute;margin-left:-50pt;margin-top:-2.35pt;width:593.2pt;height:50.95pt;rotation:180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00500,1525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" path="m,l4000500,v-76507,266700,-380031,160990,-229521,800101c3523777,59713,3226128,941973,3079823,800102v-162687,8857,-79438,-461168,-242125,-452311c2658612,338918,2529048,1123754,2188178,1199139v-193384,132141,-707,-404522,-233323,-471029c1841347,655783,1770224,1511471,1576495,1523469,1433559,1580261,1246825,471084,1116156,350523,985487,229962,975353,978244,792480,800100l,xe" fillcolor="#ac9de8 [1942]" stroked="f" strokeweight="2pt">
                  <v:shadow on="t" color="black" opacity="26214f" origin="-.5" offset="3pt,0"/>
                  <v:path arrowok="t" o:connecttype="custom" o:connectlocs="0,0;7533657,0;7101428,339497;5799858,339498;5343893,147574;4120731,508816;3681342,308950;2968822,646435;2101921,148733;1492382,339497;0,0" o:connectangles="0,0,0,0,0,0,0,0,0,0,0"/>
                </v:shape>
              </w:pict>
            </mc:Fallback>
          </mc:AlternateContent>
        </w:r>
        <w:r w:rsidR="00FF2255">
          <w:t xml:space="preserve">Table de matières </w:t>
        </w:r>
        <w:r w:rsidR="0061697B">
          <w:fldChar w:fldCharType="begin"/>
        </w:r>
        <w:r w:rsidR="0061697B">
          <w:instrText>PAGE   \* MERGEFORMAT</w:instrText>
        </w:r>
        <w:r w:rsidR="0061697B">
          <w:fldChar w:fldCharType="separate"/>
        </w:r>
        <w:r w:rsidR="0061697B">
          <w:t>2</w:t>
        </w:r>
        <w:r w:rsidR="0061697B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367735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6FA1735" w14:textId="16E5446E" w:rsidR="0061697B" w:rsidRDefault="00E224BD" w:rsidP="008E3795">
            <w:pPr>
              <w:pStyle w:val="Pieddepage"/>
              <w:tabs>
                <w:tab w:val="left" w:pos="8222"/>
              </w:tabs>
              <w:jc w:val="right"/>
            </w:pPr>
            <w:r w:rsidRPr="00E224B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67C69F5D" wp14:editId="49DC8FEC">
                      <wp:simplePos x="0" y="0"/>
                      <wp:positionH relativeFrom="column">
                        <wp:posOffset>-570016</wp:posOffset>
                      </wp:positionH>
                      <wp:positionV relativeFrom="paragraph">
                        <wp:posOffset>-26612</wp:posOffset>
                      </wp:positionV>
                      <wp:extent cx="7533657" cy="647329"/>
                      <wp:effectExtent l="19050" t="57150" r="67310" b="57785"/>
                      <wp:wrapNone/>
                      <wp:docPr id="4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533657" cy="647329"/>
                              </a:xfrm>
                              <a:custGeom>
                                <a:avLst/>
                                <a:gdLst>
                                  <a:gd name="connsiteX0" fmla="*/ 0 w 4000500"/>
                                  <a:gd name="connsiteY0" fmla="*/ 0 h 800100"/>
                                  <a:gd name="connsiteX1" fmla="*/ 4000500 w 4000500"/>
                                  <a:gd name="connsiteY1" fmla="*/ 0 h 800100"/>
                                  <a:gd name="connsiteX2" fmla="*/ 4000500 w 4000500"/>
                                  <a:gd name="connsiteY2" fmla="*/ 800100 h 800100"/>
                                  <a:gd name="connsiteX3" fmla="*/ 0 w 4000500"/>
                                  <a:gd name="connsiteY3" fmla="*/ 800100 h 800100"/>
                                  <a:gd name="connsiteX4" fmla="*/ 0 w 4000500"/>
                                  <a:gd name="connsiteY4" fmla="*/ 0 h 800100"/>
                                  <a:gd name="connsiteX0" fmla="*/ 0 w 4000500"/>
                                  <a:gd name="connsiteY0" fmla="*/ 0 h 800100"/>
                                  <a:gd name="connsiteX1" fmla="*/ 4000500 w 4000500"/>
                                  <a:gd name="connsiteY1" fmla="*/ 0 h 800100"/>
                                  <a:gd name="connsiteX2" fmla="*/ 4000500 w 4000500"/>
                                  <a:gd name="connsiteY2" fmla="*/ 800100 h 800100"/>
                                  <a:gd name="connsiteX3" fmla="*/ 792480 w 4000500"/>
                                  <a:gd name="connsiteY3" fmla="*/ 800100 h 800100"/>
                                  <a:gd name="connsiteX4" fmla="*/ 0 w 4000500"/>
                                  <a:gd name="connsiteY4" fmla="*/ 0 h 800100"/>
                                  <a:gd name="connsiteX0" fmla="*/ 0 w 4000500"/>
                                  <a:gd name="connsiteY0" fmla="*/ 0 h 800100"/>
                                  <a:gd name="connsiteX1" fmla="*/ 4000500 w 4000500"/>
                                  <a:gd name="connsiteY1" fmla="*/ 0 h 800100"/>
                                  <a:gd name="connsiteX2" fmla="*/ 3997995 w 4000500"/>
                                  <a:gd name="connsiteY2" fmla="*/ 571499 h 800100"/>
                                  <a:gd name="connsiteX3" fmla="*/ 4000500 w 4000500"/>
                                  <a:gd name="connsiteY3" fmla="*/ 800100 h 800100"/>
                                  <a:gd name="connsiteX4" fmla="*/ 792480 w 4000500"/>
                                  <a:gd name="connsiteY4" fmla="*/ 800100 h 800100"/>
                                  <a:gd name="connsiteX5" fmla="*/ 0 w 4000500"/>
                                  <a:gd name="connsiteY5" fmla="*/ 0 h 800100"/>
                                  <a:gd name="connsiteX0" fmla="*/ 0 w 4000500"/>
                                  <a:gd name="connsiteY0" fmla="*/ 0 h 800100"/>
                                  <a:gd name="connsiteX1" fmla="*/ 4000500 w 4000500"/>
                                  <a:gd name="connsiteY1" fmla="*/ 0 h 800100"/>
                                  <a:gd name="connsiteX2" fmla="*/ 3997995 w 4000500"/>
                                  <a:gd name="connsiteY2" fmla="*/ 571499 h 800100"/>
                                  <a:gd name="connsiteX3" fmla="*/ 3332063 w 4000500"/>
                                  <a:gd name="connsiteY3" fmla="*/ 374489 h 800100"/>
                                  <a:gd name="connsiteX4" fmla="*/ 792480 w 4000500"/>
                                  <a:gd name="connsiteY4" fmla="*/ 800100 h 800100"/>
                                  <a:gd name="connsiteX5" fmla="*/ 0 w 4000500"/>
                                  <a:gd name="connsiteY5" fmla="*/ 0 h 800100"/>
                                  <a:gd name="connsiteX0" fmla="*/ 0 w 4000500"/>
                                  <a:gd name="connsiteY0" fmla="*/ 0 h 800101"/>
                                  <a:gd name="connsiteX1" fmla="*/ 4000500 w 4000500"/>
                                  <a:gd name="connsiteY1" fmla="*/ 0 h 800101"/>
                                  <a:gd name="connsiteX2" fmla="*/ 3770979 w 4000500"/>
                                  <a:gd name="connsiteY2" fmla="*/ 800101 h 800101"/>
                                  <a:gd name="connsiteX3" fmla="*/ 3332063 w 4000500"/>
                                  <a:gd name="connsiteY3" fmla="*/ 374489 h 800101"/>
                                  <a:gd name="connsiteX4" fmla="*/ 792480 w 4000500"/>
                                  <a:gd name="connsiteY4" fmla="*/ 800100 h 800101"/>
                                  <a:gd name="connsiteX5" fmla="*/ 0 w 4000500"/>
                                  <a:gd name="connsiteY5" fmla="*/ 0 h 800101"/>
                                  <a:gd name="connsiteX0" fmla="*/ 0 w 4000500"/>
                                  <a:gd name="connsiteY0" fmla="*/ 0 h 800101"/>
                                  <a:gd name="connsiteX1" fmla="*/ 4000500 w 4000500"/>
                                  <a:gd name="connsiteY1" fmla="*/ 0 h 800101"/>
                                  <a:gd name="connsiteX2" fmla="*/ 3770979 w 4000500"/>
                                  <a:gd name="connsiteY2" fmla="*/ 800101 h 800101"/>
                                  <a:gd name="connsiteX3" fmla="*/ 3332063 w 4000500"/>
                                  <a:gd name="connsiteY3" fmla="*/ 374489 h 800101"/>
                                  <a:gd name="connsiteX4" fmla="*/ 792480 w 4000500"/>
                                  <a:gd name="connsiteY4" fmla="*/ 800100 h 800101"/>
                                  <a:gd name="connsiteX5" fmla="*/ 0 w 4000500"/>
                                  <a:gd name="connsiteY5" fmla="*/ 0 h 800101"/>
                                  <a:gd name="connsiteX0" fmla="*/ 0 w 4000500"/>
                                  <a:gd name="connsiteY0" fmla="*/ 0 h 800101"/>
                                  <a:gd name="connsiteX1" fmla="*/ 4000500 w 4000500"/>
                                  <a:gd name="connsiteY1" fmla="*/ 0 h 800101"/>
                                  <a:gd name="connsiteX2" fmla="*/ 3770979 w 4000500"/>
                                  <a:gd name="connsiteY2" fmla="*/ 800101 h 800101"/>
                                  <a:gd name="connsiteX3" fmla="*/ 3332063 w 4000500"/>
                                  <a:gd name="connsiteY3" fmla="*/ 374489 h 800101"/>
                                  <a:gd name="connsiteX4" fmla="*/ 792480 w 4000500"/>
                                  <a:gd name="connsiteY4" fmla="*/ 800100 h 800101"/>
                                  <a:gd name="connsiteX5" fmla="*/ 0 w 4000500"/>
                                  <a:gd name="connsiteY5" fmla="*/ 0 h 800101"/>
                                  <a:gd name="connsiteX0" fmla="*/ 0 w 4000500"/>
                                  <a:gd name="connsiteY0" fmla="*/ 0 h 815866"/>
                                  <a:gd name="connsiteX1" fmla="*/ 4000500 w 4000500"/>
                                  <a:gd name="connsiteY1" fmla="*/ 0 h 815866"/>
                                  <a:gd name="connsiteX2" fmla="*/ 3770979 w 4000500"/>
                                  <a:gd name="connsiteY2" fmla="*/ 800101 h 815866"/>
                                  <a:gd name="connsiteX3" fmla="*/ 3079823 w 4000500"/>
                                  <a:gd name="connsiteY3" fmla="*/ 800102 h 815866"/>
                                  <a:gd name="connsiteX4" fmla="*/ 792480 w 4000500"/>
                                  <a:gd name="connsiteY4" fmla="*/ 800100 h 815866"/>
                                  <a:gd name="connsiteX5" fmla="*/ 0 w 4000500"/>
                                  <a:gd name="connsiteY5" fmla="*/ 0 h 815866"/>
                                  <a:gd name="connsiteX0" fmla="*/ 0 w 4000500"/>
                                  <a:gd name="connsiteY0" fmla="*/ 0 h 815866"/>
                                  <a:gd name="connsiteX1" fmla="*/ 4000500 w 4000500"/>
                                  <a:gd name="connsiteY1" fmla="*/ 0 h 815866"/>
                                  <a:gd name="connsiteX2" fmla="*/ 3770979 w 4000500"/>
                                  <a:gd name="connsiteY2" fmla="*/ 800101 h 815866"/>
                                  <a:gd name="connsiteX3" fmla="*/ 3079823 w 4000500"/>
                                  <a:gd name="connsiteY3" fmla="*/ 800102 h 815866"/>
                                  <a:gd name="connsiteX4" fmla="*/ 2837698 w 4000500"/>
                                  <a:gd name="connsiteY4" fmla="*/ 347791 h 815866"/>
                                  <a:gd name="connsiteX5" fmla="*/ 792480 w 4000500"/>
                                  <a:gd name="connsiteY5" fmla="*/ 800100 h 815866"/>
                                  <a:gd name="connsiteX6" fmla="*/ 0 w 4000500"/>
                                  <a:gd name="connsiteY6" fmla="*/ 0 h 815866"/>
                                  <a:gd name="connsiteX0" fmla="*/ 0 w 4000500"/>
                                  <a:gd name="connsiteY0" fmla="*/ 0 h 815866"/>
                                  <a:gd name="connsiteX1" fmla="*/ 4000500 w 4000500"/>
                                  <a:gd name="connsiteY1" fmla="*/ 0 h 815866"/>
                                  <a:gd name="connsiteX2" fmla="*/ 3770979 w 4000500"/>
                                  <a:gd name="connsiteY2" fmla="*/ 800101 h 815866"/>
                                  <a:gd name="connsiteX3" fmla="*/ 3079823 w 4000500"/>
                                  <a:gd name="connsiteY3" fmla="*/ 800102 h 815866"/>
                                  <a:gd name="connsiteX4" fmla="*/ 2837698 w 4000500"/>
                                  <a:gd name="connsiteY4" fmla="*/ 347791 h 815866"/>
                                  <a:gd name="connsiteX5" fmla="*/ 792480 w 4000500"/>
                                  <a:gd name="connsiteY5" fmla="*/ 800100 h 815866"/>
                                  <a:gd name="connsiteX6" fmla="*/ 0 w 4000500"/>
                                  <a:gd name="connsiteY6" fmla="*/ 0 h 815866"/>
                                  <a:gd name="connsiteX0" fmla="*/ 0 w 4000500"/>
                                  <a:gd name="connsiteY0" fmla="*/ 0 h 1209666"/>
                                  <a:gd name="connsiteX1" fmla="*/ 4000500 w 4000500"/>
                                  <a:gd name="connsiteY1" fmla="*/ 0 h 1209666"/>
                                  <a:gd name="connsiteX2" fmla="*/ 3770979 w 4000500"/>
                                  <a:gd name="connsiteY2" fmla="*/ 800101 h 1209666"/>
                                  <a:gd name="connsiteX3" fmla="*/ 3079823 w 4000500"/>
                                  <a:gd name="connsiteY3" fmla="*/ 800102 h 1209666"/>
                                  <a:gd name="connsiteX4" fmla="*/ 2837698 w 4000500"/>
                                  <a:gd name="connsiteY4" fmla="*/ 347791 h 1209666"/>
                                  <a:gd name="connsiteX5" fmla="*/ 2188178 w 4000500"/>
                                  <a:gd name="connsiteY5" fmla="*/ 1199139 h 1209666"/>
                                  <a:gd name="connsiteX6" fmla="*/ 792480 w 4000500"/>
                                  <a:gd name="connsiteY6" fmla="*/ 800100 h 1209666"/>
                                  <a:gd name="connsiteX7" fmla="*/ 0 w 4000500"/>
                                  <a:gd name="connsiteY7" fmla="*/ 0 h 1209666"/>
                                  <a:gd name="connsiteX0" fmla="*/ 0 w 4000500"/>
                                  <a:gd name="connsiteY0" fmla="*/ 0 h 1219985"/>
                                  <a:gd name="connsiteX1" fmla="*/ 4000500 w 4000500"/>
                                  <a:gd name="connsiteY1" fmla="*/ 0 h 1219985"/>
                                  <a:gd name="connsiteX2" fmla="*/ 3770979 w 4000500"/>
                                  <a:gd name="connsiteY2" fmla="*/ 800101 h 1219985"/>
                                  <a:gd name="connsiteX3" fmla="*/ 3079823 w 4000500"/>
                                  <a:gd name="connsiteY3" fmla="*/ 800102 h 1219985"/>
                                  <a:gd name="connsiteX4" fmla="*/ 2837698 w 4000500"/>
                                  <a:gd name="connsiteY4" fmla="*/ 347791 h 1219985"/>
                                  <a:gd name="connsiteX5" fmla="*/ 2188178 w 4000500"/>
                                  <a:gd name="connsiteY5" fmla="*/ 1199139 h 1219985"/>
                                  <a:gd name="connsiteX6" fmla="*/ 1954855 w 4000500"/>
                                  <a:gd name="connsiteY6" fmla="*/ 728110 h 1219985"/>
                                  <a:gd name="connsiteX7" fmla="*/ 792480 w 4000500"/>
                                  <a:gd name="connsiteY7" fmla="*/ 800100 h 1219985"/>
                                  <a:gd name="connsiteX8" fmla="*/ 0 w 4000500"/>
                                  <a:gd name="connsiteY8" fmla="*/ 0 h 1219985"/>
                                  <a:gd name="connsiteX0" fmla="*/ 0 w 4000500"/>
                                  <a:gd name="connsiteY0" fmla="*/ 0 h 1523645"/>
                                  <a:gd name="connsiteX1" fmla="*/ 4000500 w 4000500"/>
                                  <a:gd name="connsiteY1" fmla="*/ 0 h 1523645"/>
                                  <a:gd name="connsiteX2" fmla="*/ 3770979 w 4000500"/>
                                  <a:gd name="connsiteY2" fmla="*/ 800101 h 1523645"/>
                                  <a:gd name="connsiteX3" fmla="*/ 3079823 w 4000500"/>
                                  <a:gd name="connsiteY3" fmla="*/ 800102 h 1523645"/>
                                  <a:gd name="connsiteX4" fmla="*/ 2837698 w 4000500"/>
                                  <a:gd name="connsiteY4" fmla="*/ 347791 h 1523645"/>
                                  <a:gd name="connsiteX5" fmla="*/ 2188178 w 4000500"/>
                                  <a:gd name="connsiteY5" fmla="*/ 1199139 h 1523645"/>
                                  <a:gd name="connsiteX6" fmla="*/ 1954855 w 4000500"/>
                                  <a:gd name="connsiteY6" fmla="*/ 728110 h 1523645"/>
                                  <a:gd name="connsiteX7" fmla="*/ 1576495 w 4000500"/>
                                  <a:gd name="connsiteY7" fmla="*/ 1523469 h 1523645"/>
                                  <a:gd name="connsiteX8" fmla="*/ 792480 w 4000500"/>
                                  <a:gd name="connsiteY8" fmla="*/ 800100 h 1523645"/>
                                  <a:gd name="connsiteX9" fmla="*/ 0 w 4000500"/>
                                  <a:gd name="connsiteY9" fmla="*/ 0 h 1523645"/>
                                  <a:gd name="connsiteX0" fmla="*/ 0 w 4000500"/>
                                  <a:gd name="connsiteY0" fmla="*/ 0 h 1525575"/>
                                  <a:gd name="connsiteX1" fmla="*/ 4000500 w 4000500"/>
                                  <a:gd name="connsiteY1" fmla="*/ 0 h 1525575"/>
                                  <a:gd name="connsiteX2" fmla="*/ 3770979 w 4000500"/>
                                  <a:gd name="connsiteY2" fmla="*/ 800101 h 1525575"/>
                                  <a:gd name="connsiteX3" fmla="*/ 3079823 w 4000500"/>
                                  <a:gd name="connsiteY3" fmla="*/ 800102 h 1525575"/>
                                  <a:gd name="connsiteX4" fmla="*/ 2837698 w 4000500"/>
                                  <a:gd name="connsiteY4" fmla="*/ 347791 h 1525575"/>
                                  <a:gd name="connsiteX5" fmla="*/ 2188178 w 4000500"/>
                                  <a:gd name="connsiteY5" fmla="*/ 1199139 h 1525575"/>
                                  <a:gd name="connsiteX6" fmla="*/ 1954855 w 4000500"/>
                                  <a:gd name="connsiteY6" fmla="*/ 728110 h 1525575"/>
                                  <a:gd name="connsiteX7" fmla="*/ 1576495 w 4000500"/>
                                  <a:gd name="connsiteY7" fmla="*/ 1523469 h 1525575"/>
                                  <a:gd name="connsiteX8" fmla="*/ 1116156 w 4000500"/>
                                  <a:gd name="connsiteY8" fmla="*/ 350523 h 1525575"/>
                                  <a:gd name="connsiteX9" fmla="*/ 792480 w 4000500"/>
                                  <a:gd name="connsiteY9" fmla="*/ 800100 h 1525575"/>
                                  <a:gd name="connsiteX10" fmla="*/ 0 w 4000500"/>
                                  <a:gd name="connsiteY10" fmla="*/ 0 h 15255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000500" h="1525575">
                                    <a:moveTo>
                                      <a:pt x="0" y="0"/>
                                    </a:moveTo>
                                    <a:lnTo>
                                      <a:pt x="4000500" y="0"/>
                                    </a:lnTo>
                                    <a:cubicBezTo>
                                      <a:pt x="3923993" y="266700"/>
                                      <a:pt x="3620469" y="160990"/>
                                      <a:pt x="3770979" y="800101"/>
                                    </a:cubicBezTo>
                                    <a:cubicBezTo>
                                      <a:pt x="3523777" y="59713"/>
                                      <a:pt x="3226128" y="941973"/>
                                      <a:pt x="3079823" y="800102"/>
                                    </a:cubicBezTo>
                                    <a:cubicBezTo>
                                      <a:pt x="2917136" y="808959"/>
                                      <a:pt x="3000385" y="338934"/>
                                      <a:pt x="2837698" y="347791"/>
                                    </a:cubicBezTo>
                                    <a:cubicBezTo>
                                      <a:pt x="2658612" y="338918"/>
                                      <a:pt x="2529048" y="1123754"/>
                                      <a:pt x="2188178" y="1199139"/>
                                    </a:cubicBezTo>
                                    <a:cubicBezTo>
                                      <a:pt x="1994794" y="1331280"/>
                                      <a:pt x="2187471" y="794617"/>
                                      <a:pt x="1954855" y="728110"/>
                                    </a:cubicBezTo>
                                    <a:cubicBezTo>
                                      <a:pt x="1841347" y="655783"/>
                                      <a:pt x="1770224" y="1511471"/>
                                      <a:pt x="1576495" y="1523469"/>
                                    </a:cubicBezTo>
                                    <a:cubicBezTo>
                                      <a:pt x="1433559" y="1580261"/>
                                      <a:pt x="1246825" y="471084"/>
                                      <a:pt x="1116156" y="350523"/>
                                    </a:cubicBezTo>
                                    <a:cubicBezTo>
                                      <a:pt x="985487" y="229962"/>
                                      <a:pt x="975353" y="978244"/>
                                      <a:pt x="792480" y="800100"/>
                                    </a:cubicBez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algn="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ED3C0D" id="Rectangle 2" o:spid="_x0000_s1026" style="position:absolute;margin-left:-44.9pt;margin-top:-2.1pt;width:593.2pt;height:50.95pt;rotation:180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00500,1525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" path="m,l4000500,v-76507,266700,-380031,160990,-229521,800101c3523777,59713,3226128,941973,3079823,800102v-162687,8857,-79438,-461168,-242125,-452311c2658612,338918,2529048,1123754,2188178,1199139v-193384,132141,-707,-404522,-233323,-471029c1841347,655783,1770224,1511471,1576495,1523469,1433559,1580261,1246825,471084,1116156,350523,985487,229962,975353,978244,792480,800100l,xe" fillcolor="#ac9de8 [1942]" stroked="f" strokeweight="2pt">
                      <v:shadow on="t" color="black" opacity="26214f" origin="-.5" offset="3pt,0"/>
                      <v:path arrowok="t" o:connecttype="custom" o:connectlocs="0,0;7533657,0;7101428,339497;5799858,339498;5343893,147574;4120731,508816;3681342,308950;2968822,646435;2101921,148733;1492382,339497;0,0" o:connectangles="0,0,0,0,0,0,0,0,0,0,0"/>
                    </v:shape>
                  </w:pict>
                </mc:Fallback>
              </mc:AlternateContent>
            </w:r>
            <w:fldSimple w:instr=" AUTHOR   \* MERGEFORMAT ">
              <w:r w:rsidR="00275296">
                <w:rPr>
                  <w:noProof/>
                </w:rPr>
                <w:t>Adrien</w:t>
              </w:r>
            </w:fldSimple>
            <w:r w:rsidR="008E3795">
              <w:tab/>
            </w:r>
            <w:r w:rsidR="0061697B">
              <w:t xml:space="preserve">Page </w:t>
            </w:r>
            <w:r w:rsidR="0061697B">
              <w:rPr>
                <w:b w:val="0"/>
                <w:bCs/>
                <w:sz w:val="24"/>
                <w:szCs w:val="24"/>
              </w:rPr>
              <w:fldChar w:fldCharType="begin"/>
            </w:r>
            <w:r w:rsidR="0061697B">
              <w:rPr>
                <w:bCs/>
              </w:rPr>
              <w:instrText>PAGE</w:instrText>
            </w:r>
            <w:r w:rsidR="0061697B">
              <w:rPr>
                <w:b w:val="0"/>
                <w:bCs/>
                <w:sz w:val="24"/>
                <w:szCs w:val="24"/>
              </w:rPr>
              <w:fldChar w:fldCharType="separate"/>
            </w:r>
            <w:r w:rsidR="0061697B">
              <w:rPr>
                <w:bCs/>
              </w:rPr>
              <w:t>2</w:t>
            </w:r>
            <w:r w:rsidR="0061697B">
              <w:rPr>
                <w:b w:val="0"/>
                <w:bCs/>
                <w:sz w:val="24"/>
                <w:szCs w:val="24"/>
              </w:rPr>
              <w:fldChar w:fldCharType="end"/>
            </w:r>
            <w:r w:rsidR="0061697B">
              <w:t xml:space="preserve"> sur </w:t>
            </w:r>
            <w:r w:rsidR="0061697B">
              <w:rPr>
                <w:b w:val="0"/>
                <w:bCs/>
                <w:sz w:val="24"/>
                <w:szCs w:val="24"/>
              </w:rPr>
              <w:fldChar w:fldCharType="begin"/>
            </w:r>
            <w:r w:rsidR="0061697B">
              <w:rPr>
                <w:bCs/>
              </w:rPr>
              <w:instrText>NUMPAGES</w:instrText>
            </w:r>
            <w:r w:rsidR="0061697B">
              <w:rPr>
                <w:b w:val="0"/>
                <w:bCs/>
                <w:sz w:val="24"/>
                <w:szCs w:val="24"/>
              </w:rPr>
              <w:fldChar w:fldCharType="separate"/>
            </w:r>
            <w:r w:rsidR="0061697B">
              <w:rPr>
                <w:bCs/>
              </w:rPr>
              <w:t>2</w:t>
            </w:r>
            <w:r w:rsidR="0061697B">
              <w:rPr>
                <w:b w:val="0"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DA3CB" w14:textId="77777777" w:rsidR="00275296" w:rsidRDefault="00275296">
      <w:r>
        <w:separator/>
      </w:r>
    </w:p>
    <w:p w14:paraId="6D919D67" w14:textId="77777777" w:rsidR="00275296" w:rsidRDefault="00275296"/>
  </w:footnote>
  <w:footnote w:type="continuationSeparator" w:id="0">
    <w:p w14:paraId="547028B4" w14:textId="77777777" w:rsidR="00275296" w:rsidRDefault="00275296">
      <w:r>
        <w:continuationSeparator/>
      </w:r>
    </w:p>
    <w:p w14:paraId="6DD65D1A" w14:textId="77777777" w:rsidR="00275296" w:rsidRDefault="0027529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04DFD" w14:textId="2E2A9E1F" w:rsidR="0061697B" w:rsidRDefault="001C021F">
    <w:pPr>
      <w:pStyle w:val="En-tte"/>
    </w:pPr>
    <w:r>
      <w:fldChar w:fldCharType="begin"/>
    </w:r>
    <w:r>
      <w:instrText xml:space="preserve"> TITLE   \* MERGEFORMAT </w:instrText>
    </w:r>
    <w:r>
      <w:fldChar w:fldCharType="separate"/>
    </w:r>
    <w:r w:rsidR="004F4929">
      <w:t>Meylan's site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10E5E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0A69CB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276E7D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7EEA8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A6CE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A44977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0AEE15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4070C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E5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1EB3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0E7840"/>
    <w:multiLevelType w:val="hybridMultilevel"/>
    <w:tmpl w:val="6526E484"/>
    <w:lvl w:ilvl="0" w:tplc="53F0AB90">
      <w:start w:val="1"/>
      <w:numFmt w:val="bullet"/>
      <w:pStyle w:val="PListePuce"/>
      <w:lvlText w:val=""/>
      <w:lvlJc w:val="left"/>
      <w:pPr>
        <w:ind w:left="717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B91B06"/>
    <w:multiLevelType w:val="multilevel"/>
    <w:tmpl w:val="BC8E429C"/>
    <w:lvl w:ilvl="0">
      <w:start w:val="1"/>
      <w:numFmt w:val="decimal"/>
      <w:pStyle w:val="Titre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re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itre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itre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43A41BF1"/>
    <w:multiLevelType w:val="multilevel"/>
    <w:tmpl w:val="58C05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AD55CC"/>
    <w:multiLevelType w:val="hybridMultilevel"/>
    <w:tmpl w:val="65F6092E"/>
    <w:lvl w:ilvl="0" w:tplc="F6E6564A">
      <w:start w:val="1"/>
      <w:numFmt w:val="decimal"/>
      <w:pStyle w:val="PListenummrot"/>
      <w:lvlText w:val="%1."/>
      <w:lvlJc w:val="center"/>
      <w:pPr>
        <w:ind w:left="720" w:hanging="360"/>
      </w:pPr>
      <w:rPr>
        <w:rFonts w:hint="default"/>
        <w:color w:val="000000" w:themeColor="text1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5811216">
    <w:abstractNumId w:val="8"/>
  </w:num>
  <w:num w:numId="2" w16cid:durableId="862551248">
    <w:abstractNumId w:val="3"/>
  </w:num>
  <w:num w:numId="3" w16cid:durableId="344409640">
    <w:abstractNumId w:val="2"/>
  </w:num>
  <w:num w:numId="4" w16cid:durableId="2122605567">
    <w:abstractNumId w:val="1"/>
  </w:num>
  <w:num w:numId="5" w16cid:durableId="346950827">
    <w:abstractNumId w:val="0"/>
  </w:num>
  <w:num w:numId="6" w16cid:durableId="233780861">
    <w:abstractNumId w:val="9"/>
  </w:num>
  <w:num w:numId="7" w16cid:durableId="2103405034">
    <w:abstractNumId w:val="7"/>
  </w:num>
  <w:num w:numId="8" w16cid:durableId="1816951191">
    <w:abstractNumId w:val="6"/>
  </w:num>
  <w:num w:numId="9" w16cid:durableId="868494099">
    <w:abstractNumId w:val="5"/>
  </w:num>
  <w:num w:numId="10" w16cid:durableId="1419600263">
    <w:abstractNumId w:val="4"/>
  </w:num>
  <w:num w:numId="11" w16cid:durableId="568926310">
    <w:abstractNumId w:val="10"/>
  </w:num>
  <w:num w:numId="12" w16cid:durableId="796798518">
    <w:abstractNumId w:val="13"/>
  </w:num>
  <w:num w:numId="13" w16cid:durableId="1090781254">
    <w:abstractNumId w:val="11"/>
  </w:num>
  <w:num w:numId="14" w16cid:durableId="451289815">
    <w:abstractNumId w:val="12"/>
    <w:lvlOverride w:ilvl="0">
      <w:startOverride w:val="1"/>
    </w:lvlOverride>
  </w:num>
  <w:num w:numId="15" w16cid:durableId="1234045698">
    <w:abstractNumId w:val="12"/>
    <w:lvlOverride w:ilvl="0"/>
    <w:lvlOverride w:ilvl="1">
      <w:startOverride w:val="1"/>
    </w:lvlOverride>
  </w:num>
  <w:num w:numId="16" w16cid:durableId="232204603">
    <w:abstractNumId w:val="12"/>
    <w:lvlOverride w:ilvl="0"/>
    <w:lvlOverride w:ilvl="1">
      <w:startOverride w:val="1"/>
    </w:lvlOverride>
  </w:num>
  <w:num w:numId="17" w16cid:durableId="1879123491">
    <w:abstractNumId w:val="12"/>
    <w:lvlOverride w:ilvl="0"/>
    <w:lvlOverride w:ilvl="1"/>
    <w:lvlOverride w:ilvl="2">
      <w:startOverride w:val="1"/>
    </w:lvlOverride>
  </w:num>
  <w:num w:numId="18" w16cid:durableId="1716812630">
    <w:abstractNumId w:val="12"/>
    <w:lvlOverride w:ilvl="0"/>
    <w:lvlOverride w:ilvl="1">
      <w:startOverride w:val="1"/>
    </w:lvlOverride>
  </w:num>
  <w:num w:numId="19" w16cid:durableId="1808623168">
    <w:abstractNumId w:val="12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296"/>
    <w:rsid w:val="00014509"/>
    <w:rsid w:val="0002482E"/>
    <w:rsid w:val="00050324"/>
    <w:rsid w:val="00090F27"/>
    <w:rsid w:val="000A0150"/>
    <w:rsid w:val="000B0413"/>
    <w:rsid w:val="000E63C9"/>
    <w:rsid w:val="000F3F70"/>
    <w:rsid w:val="00116376"/>
    <w:rsid w:val="00117EBD"/>
    <w:rsid w:val="00126B4C"/>
    <w:rsid w:val="00130E9D"/>
    <w:rsid w:val="00150A6D"/>
    <w:rsid w:val="00185B35"/>
    <w:rsid w:val="001A0141"/>
    <w:rsid w:val="001C021F"/>
    <w:rsid w:val="001C2219"/>
    <w:rsid w:val="001F00A7"/>
    <w:rsid w:val="001F2BC8"/>
    <w:rsid w:val="001F5F6B"/>
    <w:rsid w:val="002018A3"/>
    <w:rsid w:val="00211549"/>
    <w:rsid w:val="00243EBC"/>
    <w:rsid w:val="00246A35"/>
    <w:rsid w:val="00270C80"/>
    <w:rsid w:val="00275296"/>
    <w:rsid w:val="0027538C"/>
    <w:rsid w:val="00276E79"/>
    <w:rsid w:val="00284348"/>
    <w:rsid w:val="002877F9"/>
    <w:rsid w:val="002A38A6"/>
    <w:rsid w:val="002F51F5"/>
    <w:rsid w:val="00305CCB"/>
    <w:rsid w:val="00312137"/>
    <w:rsid w:val="00330359"/>
    <w:rsid w:val="0033762F"/>
    <w:rsid w:val="00360494"/>
    <w:rsid w:val="00366C7E"/>
    <w:rsid w:val="00384EA3"/>
    <w:rsid w:val="00396AB2"/>
    <w:rsid w:val="003A39A1"/>
    <w:rsid w:val="003B67DF"/>
    <w:rsid w:val="003C2191"/>
    <w:rsid w:val="003D3863"/>
    <w:rsid w:val="0041037E"/>
    <w:rsid w:val="004110DE"/>
    <w:rsid w:val="0044085A"/>
    <w:rsid w:val="00465F8C"/>
    <w:rsid w:val="0046733A"/>
    <w:rsid w:val="00497F51"/>
    <w:rsid w:val="004A13AA"/>
    <w:rsid w:val="004B21A5"/>
    <w:rsid w:val="004F4929"/>
    <w:rsid w:val="005037F0"/>
    <w:rsid w:val="00516A86"/>
    <w:rsid w:val="00522BF7"/>
    <w:rsid w:val="0052617E"/>
    <w:rsid w:val="005275F6"/>
    <w:rsid w:val="00532541"/>
    <w:rsid w:val="005430BF"/>
    <w:rsid w:val="00572102"/>
    <w:rsid w:val="005F1BB0"/>
    <w:rsid w:val="0061697B"/>
    <w:rsid w:val="00627872"/>
    <w:rsid w:val="00656C4D"/>
    <w:rsid w:val="006B5F2A"/>
    <w:rsid w:val="006E5716"/>
    <w:rsid w:val="006F3EB1"/>
    <w:rsid w:val="007302B3"/>
    <w:rsid w:val="00730733"/>
    <w:rsid w:val="00730E3A"/>
    <w:rsid w:val="00736AAF"/>
    <w:rsid w:val="00754F53"/>
    <w:rsid w:val="00765B2A"/>
    <w:rsid w:val="007804DE"/>
    <w:rsid w:val="00783A34"/>
    <w:rsid w:val="007C6B52"/>
    <w:rsid w:val="007D16C5"/>
    <w:rsid w:val="008007A0"/>
    <w:rsid w:val="008042DB"/>
    <w:rsid w:val="00851C6A"/>
    <w:rsid w:val="00862FE4"/>
    <w:rsid w:val="0086389A"/>
    <w:rsid w:val="008725B3"/>
    <w:rsid w:val="0087605E"/>
    <w:rsid w:val="008914B4"/>
    <w:rsid w:val="008B1FEE"/>
    <w:rsid w:val="008C62C9"/>
    <w:rsid w:val="008E13E5"/>
    <w:rsid w:val="008E3795"/>
    <w:rsid w:val="00903C32"/>
    <w:rsid w:val="0091275B"/>
    <w:rsid w:val="00916B16"/>
    <w:rsid w:val="009173B9"/>
    <w:rsid w:val="00930EED"/>
    <w:rsid w:val="0093335D"/>
    <w:rsid w:val="0093613E"/>
    <w:rsid w:val="00943026"/>
    <w:rsid w:val="00950D29"/>
    <w:rsid w:val="00957F80"/>
    <w:rsid w:val="00966B81"/>
    <w:rsid w:val="009C7720"/>
    <w:rsid w:val="009D7D58"/>
    <w:rsid w:val="00A17E12"/>
    <w:rsid w:val="00A23AFA"/>
    <w:rsid w:val="00A31B3E"/>
    <w:rsid w:val="00A532F3"/>
    <w:rsid w:val="00A53E7D"/>
    <w:rsid w:val="00A6101B"/>
    <w:rsid w:val="00A61747"/>
    <w:rsid w:val="00A8489E"/>
    <w:rsid w:val="00AB02A7"/>
    <w:rsid w:val="00AC29F3"/>
    <w:rsid w:val="00AD6B28"/>
    <w:rsid w:val="00B05647"/>
    <w:rsid w:val="00B231E5"/>
    <w:rsid w:val="00B359DD"/>
    <w:rsid w:val="00B915E0"/>
    <w:rsid w:val="00BB0FAE"/>
    <w:rsid w:val="00C02B87"/>
    <w:rsid w:val="00C15840"/>
    <w:rsid w:val="00C168AD"/>
    <w:rsid w:val="00C220A5"/>
    <w:rsid w:val="00C4086D"/>
    <w:rsid w:val="00C56382"/>
    <w:rsid w:val="00C6731A"/>
    <w:rsid w:val="00C93A27"/>
    <w:rsid w:val="00CA1896"/>
    <w:rsid w:val="00CB5B28"/>
    <w:rsid w:val="00CF19A4"/>
    <w:rsid w:val="00CF5371"/>
    <w:rsid w:val="00CF731A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9106B"/>
    <w:rsid w:val="00DD152F"/>
    <w:rsid w:val="00DE213F"/>
    <w:rsid w:val="00DF027C"/>
    <w:rsid w:val="00E00A32"/>
    <w:rsid w:val="00E16849"/>
    <w:rsid w:val="00E16E9A"/>
    <w:rsid w:val="00E224BD"/>
    <w:rsid w:val="00E22ACD"/>
    <w:rsid w:val="00E25B74"/>
    <w:rsid w:val="00E30D80"/>
    <w:rsid w:val="00E620B0"/>
    <w:rsid w:val="00E81B40"/>
    <w:rsid w:val="00EB2581"/>
    <w:rsid w:val="00ED52EB"/>
    <w:rsid w:val="00EF555B"/>
    <w:rsid w:val="00F027BB"/>
    <w:rsid w:val="00F11DCF"/>
    <w:rsid w:val="00F162EA"/>
    <w:rsid w:val="00F17BBF"/>
    <w:rsid w:val="00F47AAE"/>
    <w:rsid w:val="00F52D27"/>
    <w:rsid w:val="00F645EA"/>
    <w:rsid w:val="00F83527"/>
    <w:rsid w:val="00FB26E1"/>
    <w:rsid w:val="00FD583F"/>
    <w:rsid w:val="00FD7488"/>
    <w:rsid w:val="00FF16B4"/>
    <w:rsid w:val="00FF2255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F523B7"/>
  <w15:docId w15:val="{B857ADFC-16B0-449A-88B8-BE5E3C258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8A6"/>
    <w:pPr>
      <w:spacing w:after="0"/>
    </w:pPr>
    <w:rPr>
      <w:rFonts w:eastAsiaTheme="minorEastAsia"/>
      <w:b/>
      <w:color w:val="000000" w:themeColor="text1"/>
      <w:sz w:val="28"/>
      <w:szCs w:val="22"/>
      <w:lang w:val="fr-CH"/>
    </w:rPr>
  </w:style>
  <w:style w:type="paragraph" w:styleId="Titre1">
    <w:name w:val="heading 1"/>
    <w:next w:val="PJustifi"/>
    <w:link w:val="Titre1Car"/>
    <w:uiPriority w:val="4"/>
    <w:qFormat/>
    <w:rsid w:val="002A38A6"/>
    <w:pPr>
      <w:keepNext/>
      <w:numPr>
        <w:numId w:val="13"/>
      </w:numPr>
      <w:spacing w:before="240" w:after="240"/>
      <w:outlineLvl w:val="0"/>
    </w:pPr>
    <w:rPr>
      <w:rFonts w:asciiTheme="majorHAnsi" w:eastAsiaTheme="majorEastAsia" w:hAnsiTheme="majorHAnsi" w:cstheme="majorBidi"/>
      <w:b/>
      <w:color w:val="000000" w:themeColor="text1"/>
      <w:kern w:val="28"/>
      <w:sz w:val="48"/>
      <w:szCs w:val="32"/>
    </w:rPr>
  </w:style>
  <w:style w:type="paragraph" w:styleId="Titre2">
    <w:name w:val="heading 2"/>
    <w:next w:val="PJustifi"/>
    <w:link w:val="Titre2Car"/>
    <w:uiPriority w:val="4"/>
    <w:qFormat/>
    <w:rsid w:val="002A38A6"/>
    <w:pPr>
      <w:keepNext/>
      <w:numPr>
        <w:ilvl w:val="1"/>
        <w:numId w:val="13"/>
      </w:numPr>
      <w:spacing w:before="240" w:after="240" w:line="24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paragraph" w:styleId="Titre3">
    <w:name w:val="heading 3"/>
    <w:next w:val="PJustifi"/>
    <w:link w:val="Titre3Car"/>
    <w:uiPriority w:val="5"/>
    <w:unhideWhenUsed/>
    <w:qFormat/>
    <w:rsid w:val="002A38A6"/>
    <w:pPr>
      <w:keepNext/>
      <w:keepLines/>
      <w:numPr>
        <w:ilvl w:val="2"/>
        <w:numId w:val="13"/>
      </w:numPr>
      <w:spacing w:before="240" w:after="240"/>
      <w:outlineLvl w:val="2"/>
    </w:pPr>
    <w:rPr>
      <w:rFonts w:asciiTheme="majorHAnsi" w:eastAsiaTheme="majorEastAsia" w:hAnsiTheme="majorHAnsi" w:cstheme="majorBidi"/>
      <w:b/>
      <w:color w:val="000000" w:themeColor="text1"/>
      <w:sz w:val="36"/>
    </w:rPr>
  </w:style>
  <w:style w:type="paragraph" w:styleId="Titre4">
    <w:name w:val="heading 4"/>
    <w:next w:val="PJustifi"/>
    <w:link w:val="Titre4Car"/>
    <w:uiPriority w:val="1"/>
    <w:unhideWhenUsed/>
    <w:qFormat/>
    <w:rsid w:val="002A38A6"/>
    <w:pPr>
      <w:keepNext/>
      <w:keepLines/>
      <w:numPr>
        <w:ilvl w:val="3"/>
        <w:numId w:val="13"/>
      </w:numPr>
      <w:spacing w:before="240" w:after="24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32"/>
      <w:szCs w:val="22"/>
    </w:rPr>
  </w:style>
  <w:style w:type="paragraph" w:styleId="Titre5">
    <w:name w:val="heading 5"/>
    <w:next w:val="PJustifi"/>
    <w:link w:val="Titre5Car"/>
    <w:uiPriority w:val="1"/>
    <w:unhideWhenUsed/>
    <w:qFormat/>
    <w:rsid w:val="002A38A6"/>
    <w:pPr>
      <w:keepNext/>
      <w:keepLines/>
      <w:numPr>
        <w:ilvl w:val="4"/>
        <w:numId w:val="13"/>
      </w:numPr>
      <w:spacing w:before="240" w:after="240"/>
      <w:outlineLvl w:val="4"/>
    </w:pPr>
    <w:rPr>
      <w:rFonts w:asciiTheme="majorHAnsi" w:eastAsiaTheme="majorEastAsia" w:hAnsiTheme="majorHAnsi" w:cstheme="majorBidi"/>
      <w:color w:val="000000" w:themeColor="text1"/>
      <w:sz w:val="32"/>
      <w:szCs w:val="22"/>
    </w:rPr>
  </w:style>
  <w:style w:type="paragraph" w:styleId="Titre6">
    <w:name w:val="heading 6"/>
    <w:basedOn w:val="Normal"/>
    <w:next w:val="Normal"/>
    <w:link w:val="Titre6Car"/>
    <w:uiPriority w:val="1"/>
    <w:semiHidden/>
    <w:unhideWhenUsed/>
    <w:rsid w:val="00126B4C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481346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customStyle="1" w:styleId="PDate">
    <w:name w:val="P_Date"/>
    <w:qFormat/>
    <w:rsid w:val="00C220A5"/>
    <w:pPr>
      <w:framePr w:hSpace="180" w:wrap="around" w:vAnchor="text" w:hAnchor="margin" w:y="-7"/>
    </w:pPr>
    <w:rPr>
      <w:rFonts w:eastAsiaTheme="minorEastAsia"/>
      <w:b/>
      <w:color w:val="632E62" w:themeColor="text2"/>
      <w:sz w:val="28"/>
      <w:szCs w:val="22"/>
      <w:lang w:bidi="fr-FR"/>
    </w:rPr>
  </w:style>
  <w:style w:type="paragraph" w:customStyle="1" w:styleId="PSous-titre">
    <w:name w:val="P_Sous-titre"/>
    <w:qFormat/>
    <w:rsid w:val="006F3EB1"/>
    <w:pPr>
      <w:framePr w:wrap="auto" w:hAnchor="text" w:y="-7"/>
      <w:contextualSpacing/>
    </w:pPr>
    <w:rPr>
      <w:rFonts w:eastAsiaTheme="minorEastAsia"/>
      <w:caps/>
      <w:color w:val="632E62" w:themeColor="text2"/>
      <w:spacing w:val="20"/>
      <w:sz w:val="32"/>
      <w:szCs w:val="22"/>
    </w:rPr>
  </w:style>
  <w:style w:type="paragraph" w:customStyle="1" w:styleId="PNomModule">
    <w:name w:val="P_NomModule"/>
    <w:basedOn w:val="PTitre"/>
    <w:qFormat/>
    <w:rsid w:val="00B359DD"/>
    <w:rPr>
      <w:sz w:val="36"/>
    </w:rPr>
  </w:style>
  <w:style w:type="paragraph" w:customStyle="1" w:styleId="PTM">
    <w:name w:val="P_TM"/>
    <w:basedOn w:val="PTitre"/>
    <w:qFormat/>
    <w:rsid w:val="00B915E0"/>
    <w:pPr>
      <w:pBdr>
        <w:bottom w:val="thinThickMediumGap" w:sz="24" w:space="1" w:color="000000" w:themeColor="text1"/>
      </w:pBdr>
      <w:spacing w:before="240" w:after="840"/>
      <w:jc w:val="center"/>
    </w:pPr>
    <w:rPr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4"/>
    <w:rsid w:val="002A38A6"/>
    <w:rPr>
      <w:rFonts w:asciiTheme="majorHAnsi" w:eastAsiaTheme="majorEastAsia" w:hAnsiTheme="majorHAnsi" w:cstheme="majorBidi"/>
      <w:b/>
      <w:color w:val="000000" w:themeColor="text1"/>
      <w:kern w:val="28"/>
      <w:sz w:val="48"/>
      <w:szCs w:val="32"/>
    </w:rPr>
  </w:style>
  <w:style w:type="paragraph" w:styleId="En-tte">
    <w:name w:val="header"/>
    <w:link w:val="En-tteCar"/>
    <w:uiPriority w:val="8"/>
    <w:unhideWhenUsed/>
    <w:rsid w:val="00A6101B"/>
    <w:pPr>
      <w:pBdr>
        <w:bottom w:val="thinThickLargeGap" w:sz="24" w:space="1" w:color="auto"/>
      </w:pBdr>
      <w:spacing w:before="480"/>
      <w:jc w:val="center"/>
    </w:pPr>
    <w:rPr>
      <w:rFonts w:eastAsiaTheme="minorEastAsia"/>
      <w:b/>
      <w:sz w:val="28"/>
      <w:szCs w:val="22"/>
    </w:rPr>
  </w:style>
  <w:style w:type="character" w:customStyle="1" w:styleId="En-tteCar">
    <w:name w:val="En-tête Car"/>
    <w:basedOn w:val="Policepardfaut"/>
    <w:link w:val="En-tte"/>
    <w:uiPriority w:val="8"/>
    <w:rsid w:val="00A6101B"/>
    <w:rPr>
      <w:rFonts w:eastAsiaTheme="minorEastAsia"/>
      <w:b/>
      <w:sz w:val="28"/>
      <w:szCs w:val="22"/>
    </w:rPr>
  </w:style>
  <w:style w:type="paragraph" w:styleId="Pieddepage">
    <w:name w:val="footer"/>
    <w:link w:val="PieddepageCar"/>
    <w:uiPriority w:val="99"/>
    <w:unhideWhenUsed/>
    <w:rsid w:val="00A6101B"/>
    <w:pPr>
      <w:pBdr>
        <w:top w:val="thinThickLargeGap" w:sz="24" w:space="1" w:color="000000" w:themeColor="text1"/>
      </w:pBdr>
    </w:pPr>
    <w:rPr>
      <w:rFonts w:eastAsiaTheme="minorEastAsia"/>
      <w:b/>
      <w:color w:val="000000" w:themeColor="text1"/>
      <w:sz w:val="28"/>
      <w:szCs w:val="22"/>
    </w:rPr>
  </w:style>
  <w:style w:type="character" w:customStyle="1" w:styleId="PieddepageCar">
    <w:name w:val="Pied de page Car"/>
    <w:basedOn w:val="Policepardfaut"/>
    <w:link w:val="Pieddepage"/>
    <w:uiPriority w:val="99"/>
    <w:rsid w:val="00A6101B"/>
    <w:rPr>
      <w:rFonts w:eastAsiaTheme="minorEastAsia"/>
      <w:b/>
      <w:color w:val="000000" w:themeColor="text1"/>
      <w:sz w:val="28"/>
      <w:szCs w:val="22"/>
    </w:rPr>
  </w:style>
  <w:style w:type="character" w:customStyle="1" w:styleId="Titre2Car">
    <w:name w:val="Titre 2 Car"/>
    <w:basedOn w:val="Policepardfaut"/>
    <w:link w:val="Titre2"/>
    <w:uiPriority w:val="4"/>
    <w:rsid w:val="002A38A6"/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table" w:styleId="Grilledutableau">
    <w:name w:val="Table Grid"/>
    <w:basedOn w:val="Tableau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ourceGarde">
    <w:name w:val="P_sourceGarde"/>
    <w:basedOn w:val="Normal"/>
    <w:qFormat/>
    <w:rsid w:val="002A38A6"/>
    <w:rPr>
      <w:sz w:val="16"/>
    </w:rPr>
  </w:style>
  <w:style w:type="paragraph" w:styleId="TM1">
    <w:name w:val="toc 1"/>
    <w:basedOn w:val="Normal"/>
    <w:next w:val="Normal"/>
    <w:autoRedefine/>
    <w:uiPriority w:val="39"/>
    <w:unhideWhenUsed/>
    <w:rsid w:val="005430BF"/>
    <w:pPr>
      <w:spacing w:before="360" w:after="120"/>
    </w:pPr>
    <w:rPr>
      <w:rFonts w:cstheme="minorHAnsi"/>
      <w:bCs/>
      <w:caps/>
      <w:sz w:val="44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5430BF"/>
    <w:pPr>
      <w:ind w:left="284"/>
    </w:pPr>
    <w:rPr>
      <w:rFonts w:cstheme="minorHAnsi"/>
      <w:bCs/>
      <w:smallCaps/>
      <w:sz w:val="36"/>
    </w:rPr>
  </w:style>
  <w:style w:type="paragraph" w:customStyle="1" w:styleId="PTitre">
    <w:name w:val="P_Titre"/>
    <w:qFormat/>
    <w:rsid w:val="00C220A5"/>
    <w:pPr>
      <w:spacing w:line="240" w:lineRule="auto"/>
      <w:contextualSpacing/>
    </w:pPr>
    <w:rPr>
      <w:rFonts w:asciiTheme="majorHAnsi" w:eastAsiaTheme="majorEastAsia" w:hAnsiTheme="majorHAnsi" w:cstheme="majorBidi"/>
      <w:b/>
      <w:bCs/>
      <w:color w:val="632E62" w:themeColor="text2"/>
      <w:sz w:val="72"/>
      <w:szCs w:val="52"/>
      <w:lang w:val="fr-CH" w:bidi="fr-FR"/>
    </w:rPr>
  </w:style>
  <w:style w:type="paragraph" w:styleId="TM3">
    <w:name w:val="toc 3"/>
    <w:basedOn w:val="Normal"/>
    <w:next w:val="Normal"/>
    <w:autoRedefine/>
    <w:uiPriority w:val="39"/>
    <w:unhideWhenUsed/>
    <w:rsid w:val="00465F8C"/>
    <w:pPr>
      <w:ind w:left="567"/>
    </w:pPr>
    <w:rPr>
      <w:rFonts w:cstheme="minorHAnsi"/>
      <w:b w:val="0"/>
      <w:smallCaps/>
      <w:sz w:val="36"/>
    </w:rPr>
  </w:style>
  <w:style w:type="paragraph" w:styleId="TM4">
    <w:name w:val="toc 4"/>
    <w:basedOn w:val="Normal"/>
    <w:next w:val="Normal"/>
    <w:autoRedefine/>
    <w:uiPriority w:val="39"/>
    <w:unhideWhenUsed/>
    <w:rsid w:val="00465F8C"/>
    <w:pPr>
      <w:ind w:left="851"/>
    </w:pPr>
    <w:rPr>
      <w:rFonts w:cstheme="minorHAnsi"/>
      <w:b w:val="0"/>
      <w:color w:val="auto"/>
      <w:sz w:val="36"/>
    </w:rPr>
  </w:style>
  <w:style w:type="paragraph" w:styleId="TM5">
    <w:name w:val="toc 5"/>
    <w:basedOn w:val="Normal"/>
    <w:next w:val="Normal"/>
    <w:autoRedefine/>
    <w:uiPriority w:val="39"/>
    <w:unhideWhenUsed/>
    <w:rsid w:val="00465F8C"/>
    <w:pPr>
      <w:ind w:left="1134"/>
    </w:pPr>
    <w:rPr>
      <w:rFonts w:cstheme="minorHAnsi"/>
      <w:b w:val="0"/>
      <w:color w:val="auto"/>
      <w:sz w:val="36"/>
    </w:rPr>
  </w:style>
  <w:style w:type="paragraph" w:styleId="TM6">
    <w:name w:val="toc 6"/>
    <w:basedOn w:val="Normal"/>
    <w:next w:val="Normal"/>
    <w:autoRedefine/>
    <w:uiPriority w:val="99"/>
    <w:unhideWhenUsed/>
    <w:rsid w:val="0041037E"/>
    <w:rPr>
      <w:rFonts w:cstheme="minorHAnsi"/>
      <w:b w:val="0"/>
      <w:sz w:val="22"/>
    </w:rPr>
  </w:style>
  <w:style w:type="paragraph" w:styleId="TM7">
    <w:name w:val="toc 7"/>
    <w:basedOn w:val="Normal"/>
    <w:next w:val="Normal"/>
    <w:autoRedefine/>
    <w:uiPriority w:val="99"/>
    <w:unhideWhenUsed/>
    <w:rsid w:val="0041037E"/>
    <w:rPr>
      <w:rFonts w:cstheme="minorHAnsi"/>
      <w:b w:val="0"/>
      <w:sz w:val="22"/>
    </w:rPr>
  </w:style>
  <w:style w:type="paragraph" w:styleId="TM8">
    <w:name w:val="toc 8"/>
    <w:basedOn w:val="Normal"/>
    <w:next w:val="Normal"/>
    <w:autoRedefine/>
    <w:uiPriority w:val="99"/>
    <w:unhideWhenUsed/>
    <w:rsid w:val="0041037E"/>
    <w:rPr>
      <w:rFonts w:cstheme="minorHAnsi"/>
      <w:b w:val="0"/>
      <w:sz w:val="22"/>
    </w:rPr>
  </w:style>
  <w:style w:type="paragraph" w:styleId="TM9">
    <w:name w:val="toc 9"/>
    <w:basedOn w:val="Normal"/>
    <w:next w:val="Normal"/>
    <w:autoRedefine/>
    <w:uiPriority w:val="99"/>
    <w:unhideWhenUsed/>
    <w:rsid w:val="0041037E"/>
    <w:rPr>
      <w:rFonts w:cstheme="minorHAnsi"/>
      <w:b w:val="0"/>
      <w:sz w:val="22"/>
    </w:rPr>
  </w:style>
  <w:style w:type="character" w:customStyle="1" w:styleId="Titre3Car">
    <w:name w:val="Titre 3 Car"/>
    <w:basedOn w:val="Policepardfaut"/>
    <w:link w:val="Titre3"/>
    <w:uiPriority w:val="5"/>
    <w:rsid w:val="002A38A6"/>
    <w:rPr>
      <w:rFonts w:asciiTheme="majorHAnsi" w:eastAsiaTheme="majorEastAsia" w:hAnsiTheme="majorHAnsi" w:cstheme="majorBidi"/>
      <w:b/>
      <w:color w:val="000000" w:themeColor="text1"/>
      <w:sz w:val="36"/>
    </w:rPr>
  </w:style>
  <w:style w:type="character" w:customStyle="1" w:styleId="Titre4Car">
    <w:name w:val="Titre 4 Car"/>
    <w:basedOn w:val="Policepardfaut"/>
    <w:link w:val="Titre4"/>
    <w:uiPriority w:val="1"/>
    <w:rsid w:val="002A38A6"/>
    <w:rPr>
      <w:rFonts w:asciiTheme="majorHAnsi" w:eastAsiaTheme="majorEastAsia" w:hAnsiTheme="majorHAnsi" w:cstheme="majorBidi"/>
      <w:b/>
      <w:iCs/>
      <w:color w:val="000000" w:themeColor="text1"/>
      <w:sz w:val="32"/>
      <w:szCs w:val="22"/>
    </w:rPr>
  </w:style>
  <w:style w:type="character" w:customStyle="1" w:styleId="Titre5Car">
    <w:name w:val="Titre 5 Car"/>
    <w:basedOn w:val="Policepardfaut"/>
    <w:link w:val="Titre5"/>
    <w:uiPriority w:val="1"/>
    <w:rsid w:val="002A38A6"/>
    <w:rPr>
      <w:rFonts w:asciiTheme="majorHAnsi" w:eastAsiaTheme="majorEastAsia" w:hAnsiTheme="majorHAnsi" w:cstheme="majorBidi"/>
      <w:color w:val="000000" w:themeColor="text1"/>
      <w:sz w:val="32"/>
      <w:szCs w:val="22"/>
    </w:rPr>
  </w:style>
  <w:style w:type="character" w:styleId="Lienhypertexte">
    <w:name w:val="Hyperlink"/>
    <w:basedOn w:val="Policepardfaut"/>
    <w:uiPriority w:val="99"/>
    <w:unhideWhenUsed/>
    <w:rsid w:val="00E25B74"/>
    <w:rPr>
      <w:color w:val="0066FF" w:themeColor="hyperlink"/>
      <w:u w:val="single"/>
    </w:rPr>
  </w:style>
  <w:style w:type="paragraph" w:customStyle="1" w:styleId="PJustifi">
    <w:name w:val="P_Justifié"/>
    <w:qFormat/>
    <w:rsid w:val="002A38A6"/>
    <w:pPr>
      <w:jc w:val="both"/>
    </w:pPr>
    <w:rPr>
      <w:rFonts w:eastAsiaTheme="minorEastAsia"/>
      <w:color w:val="000000" w:themeColor="text1"/>
      <w:sz w:val="28"/>
      <w:szCs w:val="22"/>
    </w:rPr>
  </w:style>
  <w:style w:type="paragraph" w:customStyle="1" w:styleId="PCentr">
    <w:name w:val="P_Centré"/>
    <w:basedOn w:val="PJustifi"/>
    <w:qFormat/>
    <w:rsid w:val="002A38A6"/>
    <w:pPr>
      <w:spacing w:after="120" w:line="259" w:lineRule="auto"/>
      <w:contextualSpacing/>
      <w:jc w:val="center"/>
    </w:pPr>
    <w:rPr>
      <w:rFonts w:eastAsiaTheme="minorHAnsi"/>
      <w:color w:val="auto"/>
      <w:lang w:val="fr-CH"/>
    </w:rPr>
  </w:style>
  <w:style w:type="paragraph" w:customStyle="1" w:styleId="PGauche">
    <w:name w:val="P_Gauche"/>
    <w:basedOn w:val="PCentr"/>
    <w:qFormat/>
    <w:rsid w:val="002A38A6"/>
    <w:pPr>
      <w:jc w:val="left"/>
    </w:pPr>
  </w:style>
  <w:style w:type="paragraph" w:customStyle="1" w:styleId="PListePuce">
    <w:name w:val="P_Liste_Puce"/>
    <w:basedOn w:val="PGauche"/>
    <w:qFormat/>
    <w:rsid w:val="002A38A6"/>
    <w:pPr>
      <w:numPr>
        <w:numId w:val="11"/>
      </w:numPr>
    </w:pPr>
  </w:style>
  <w:style w:type="character" w:customStyle="1" w:styleId="CGras">
    <w:name w:val="C_Gras"/>
    <w:basedOn w:val="Policepardfaut"/>
    <w:uiPriority w:val="1"/>
    <w:qFormat/>
    <w:rsid w:val="002A38A6"/>
    <w:rPr>
      <w:b/>
    </w:rPr>
  </w:style>
  <w:style w:type="character" w:customStyle="1" w:styleId="CRouge">
    <w:name w:val="C_Rouge"/>
    <w:basedOn w:val="CGras"/>
    <w:uiPriority w:val="1"/>
    <w:qFormat/>
    <w:rsid w:val="002A38A6"/>
    <w:rPr>
      <w:b w:val="0"/>
      <w:color w:val="FF0000"/>
    </w:rPr>
  </w:style>
  <w:style w:type="character" w:customStyle="1" w:styleId="CItalique">
    <w:name w:val="C_Italique"/>
    <w:basedOn w:val="CRouge"/>
    <w:uiPriority w:val="1"/>
    <w:qFormat/>
    <w:rsid w:val="002A38A6"/>
    <w:rPr>
      <w:b w:val="0"/>
      <w:i/>
      <w:color w:val="auto"/>
    </w:rPr>
  </w:style>
  <w:style w:type="character" w:customStyle="1" w:styleId="CSoulign">
    <w:name w:val="C_Souligné"/>
    <w:basedOn w:val="CItalique"/>
    <w:uiPriority w:val="1"/>
    <w:qFormat/>
    <w:rsid w:val="002A38A6"/>
    <w:rPr>
      <w:b w:val="0"/>
      <w:i w:val="0"/>
      <w:color w:val="auto"/>
      <w:u w:val="single"/>
    </w:rPr>
  </w:style>
  <w:style w:type="paragraph" w:customStyle="1" w:styleId="PListenummrot">
    <w:name w:val="P_Liste numméroté"/>
    <w:basedOn w:val="PGauche"/>
    <w:qFormat/>
    <w:rsid w:val="002A38A6"/>
    <w:pPr>
      <w:numPr>
        <w:numId w:val="12"/>
      </w:numPr>
    </w:pPr>
  </w:style>
  <w:style w:type="paragraph" w:customStyle="1" w:styleId="PCode">
    <w:name w:val="P_Code"/>
    <w:basedOn w:val="PGauche"/>
    <w:qFormat/>
    <w:rsid w:val="002A38A6"/>
    <w:pPr>
      <w:pBdr>
        <w:top w:val="doubleWave" w:sz="6" w:space="1" w:color="665EB8" w:themeColor="accent4"/>
        <w:left w:val="doubleWave" w:sz="6" w:space="4" w:color="665EB8" w:themeColor="accent4"/>
        <w:bottom w:val="doubleWave" w:sz="6" w:space="1" w:color="665EB8" w:themeColor="accent4"/>
        <w:right w:val="doubleWave" w:sz="6" w:space="4" w:color="665EB8" w:themeColor="accent4"/>
      </w:pBdr>
    </w:pPr>
    <w:rPr>
      <w:color w:val="000000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Titre6Car">
    <w:name w:val="Titre 6 Car"/>
    <w:basedOn w:val="Policepardfaut"/>
    <w:link w:val="Titre6"/>
    <w:uiPriority w:val="1"/>
    <w:semiHidden/>
    <w:rsid w:val="00126B4C"/>
    <w:rPr>
      <w:rFonts w:asciiTheme="majorHAnsi" w:eastAsiaTheme="majorEastAsia" w:hAnsiTheme="majorHAnsi" w:cstheme="majorBidi"/>
      <w:b/>
      <w:color w:val="481346" w:themeColor="accent1" w:themeShade="7F"/>
      <w:sz w:val="28"/>
      <w:szCs w:val="22"/>
      <w:lang w:val="fr-CH"/>
    </w:rPr>
  </w:style>
  <w:style w:type="character" w:styleId="Mentionnonrsolue">
    <w:name w:val="Unresolved Mention"/>
    <w:basedOn w:val="Policepardfaut"/>
    <w:uiPriority w:val="99"/>
    <w:semiHidden/>
    <w:unhideWhenUsed/>
    <w:rsid w:val="00117E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1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figma.com/proto/ri8IQWvquoA3OBpcsI386T/Meylan?page-id=116%3A6&amp;type=design&amp;node-id=379-136&amp;viewport=-1873%2C288%2C0.33&amp;t=K1fdEb540ipOXZJu-1&amp;scaling=scale-down&amp;starting-point-node-id=372%3A476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rien\OneDrive%20-%20EDUETATFR\RP\mod&#232;le\RP-V8-CH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74F4CD49DAB48D689631B6B26212C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594EFB-F907-42BB-870C-5B5E7E6331EB}"/>
      </w:docPartPr>
      <w:docPartBody>
        <w:p w:rsidR="00000000" w:rsidRDefault="009B4EEC">
          <w:pPr>
            <w:pStyle w:val="874F4CD49DAB48D689631B6B26212CE8"/>
          </w:pPr>
          <w:r>
            <w:rPr>
              <w:lang w:bidi="fr-FR"/>
            </w:rPr>
            <w:t>Votre nom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H" w:eastAsia="fr-C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74F4CD49DAB48D689631B6B26212CE8">
    <w:name w:val="874F4CD49DAB48D689631B6B26212C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Violet 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Début du module le : 02.02.2022
Fin du Module le :
Version du rapport : v1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0A152F-0648-4C66-B8B7-3249C292D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RP-V8-CHA</Template>
  <TotalTime>0</TotalTime>
  <Pages>5</Pages>
  <Words>647</Words>
  <Characters>3559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Nom du Module</vt:lpstr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Meylan's site</dc:title>
  <dc:creator>Adrien</dc:creator>
  <cp:keywords/>
  <cp:lastModifiedBy>Chatton Adrien</cp:lastModifiedBy>
  <cp:revision>28</cp:revision>
  <cp:lastPrinted>2006-08-01T17:47:00Z</cp:lastPrinted>
  <dcterms:created xsi:type="dcterms:W3CDTF">2024-02-09T11:56:00Z</dcterms:created>
  <dcterms:modified xsi:type="dcterms:W3CDTF">2024-02-09T15:38:00Z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